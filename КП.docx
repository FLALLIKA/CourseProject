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FCBA5" w14:textId="77777777" w:rsidR="00122795" w:rsidRPr="001A3847" w:rsidRDefault="00122795" w:rsidP="00D55915">
      <w:pPr>
        <w:spacing w:line="240" w:lineRule="auto"/>
        <w:ind w:firstLine="0"/>
        <w:jc w:val="center"/>
      </w:pPr>
      <w:r w:rsidRPr="001A3847">
        <w:rPr>
          <w:szCs w:val="28"/>
        </w:rPr>
        <w:t>Министерство науки и высшего образования РФ</w:t>
      </w:r>
    </w:p>
    <w:p w14:paraId="25745541" w14:textId="77777777" w:rsidR="00122795" w:rsidRPr="001A3847" w:rsidRDefault="00122795" w:rsidP="00D55915">
      <w:pPr>
        <w:spacing w:line="240" w:lineRule="auto"/>
        <w:ind w:firstLine="0"/>
        <w:jc w:val="center"/>
      </w:pPr>
      <w:r w:rsidRPr="001A3847">
        <w:rPr>
          <w:szCs w:val="28"/>
        </w:rPr>
        <w:t>Федеральное государственное бюджетное образовательное учреждение</w:t>
      </w:r>
    </w:p>
    <w:p w14:paraId="7AF7700F" w14:textId="77777777" w:rsidR="00122795" w:rsidRPr="001A3847" w:rsidRDefault="00122795" w:rsidP="00D55915">
      <w:pPr>
        <w:spacing w:line="240" w:lineRule="auto"/>
        <w:ind w:firstLine="0"/>
        <w:jc w:val="center"/>
      </w:pPr>
      <w:r w:rsidRPr="001A3847">
        <w:rPr>
          <w:szCs w:val="28"/>
        </w:rPr>
        <w:t>высшего образования</w:t>
      </w:r>
    </w:p>
    <w:p w14:paraId="0192DA4D" w14:textId="77777777" w:rsidR="00122795" w:rsidRPr="001A3847" w:rsidRDefault="00122795" w:rsidP="00D55915">
      <w:pPr>
        <w:spacing w:line="240" w:lineRule="auto"/>
        <w:ind w:firstLine="0"/>
        <w:jc w:val="center"/>
      </w:pPr>
      <w:r w:rsidRPr="001A3847">
        <w:rPr>
          <w:szCs w:val="28"/>
        </w:rPr>
        <w:t>«Ярославский государственный технический университет»</w:t>
      </w:r>
    </w:p>
    <w:p w14:paraId="79CD7058" w14:textId="77777777" w:rsidR="00122795" w:rsidRPr="001A3847" w:rsidRDefault="00122795" w:rsidP="00D55915">
      <w:pPr>
        <w:spacing w:line="240" w:lineRule="auto"/>
        <w:ind w:firstLine="0"/>
        <w:jc w:val="center"/>
      </w:pPr>
      <w:r w:rsidRPr="001A3847">
        <w:rPr>
          <w:szCs w:val="28"/>
        </w:rPr>
        <w:t>Кафедра «</w:t>
      </w:r>
      <w:r>
        <w:rPr>
          <w:szCs w:val="28"/>
        </w:rPr>
        <w:t>Информационные системы и технологии</w:t>
      </w:r>
      <w:r w:rsidRPr="001A3847">
        <w:rPr>
          <w:szCs w:val="28"/>
        </w:rPr>
        <w:t>»</w:t>
      </w:r>
    </w:p>
    <w:p w14:paraId="595BDEE6" w14:textId="77777777" w:rsidR="00122795" w:rsidRPr="001A3847" w:rsidRDefault="00122795" w:rsidP="00D55915">
      <w:pPr>
        <w:spacing w:line="240" w:lineRule="auto"/>
        <w:rPr>
          <w:szCs w:val="28"/>
          <w:lang w:eastAsia="ru-RU"/>
        </w:rPr>
      </w:pPr>
    </w:p>
    <w:p w14:paraId="3482F765" w14:textId="77777777" w:rsidR="00122795" w:rsidRPr="001A3847" w:rsidRDefault="00122795" w:rsidP="00D55915">
      <w:pPr>
        <w:spacing w:line="240" w:lineRule="auto"/>
        <w:rPr>
          <w:szCs w:val="28"/>
          <w:lang w:eastAsia="ru-RU"/>
        </w:rPr>
      </w:pPr>
    </w:p>
    <w:p w14:paraId="1F59AF5E" w14:textId="77777777" w:rsidR="00122795" w:rsidRPr="001A3847" w:rsidRDefault="00122795" w:rsidP="00D55915">
      <w:pPr>
        <w:spacing w:line="240" w:lineRule="auto"/>
        <w:rPr>
          <w:szCs w:val="28"/>
          <w:lang w:eastAsia="ru-RU"/>
        </w:rPr>
      </w:pPr>
    </w:p>
    <w:p w14:paraId="4EA95C2D" w14:textId="77777777" w:rsidR="00122795" w:rsidRPr="001A3847" w:rsidRDefault="00122795" w:rsidP="00D55915">
      <w:pPr>
        <w:spacing w:line="240" w:lineRule="auto"/>
        <w:rPr>
          <w:szCs w:val="28"/>
          <w:lang w:eastAsia="ru-RU"/>
        </w:rPr>
      </w:pPr>
    </w:p>
    <w:p w14:paraId="5241F892" w14:textId="77777777" w:rsidR="00122795" w:rsidRPr="001A3847" w:rsidRDefault="00122795" w:rsidP="00D55915">
      <w:pPr>
        <w:spacing w:line="240" w:lineRule="auto"/>
        <w:ind w:firstLine="5812"/>
        <w:rPr>
          <w:szCs w:val="28"/>
        </w:rPr>
      </w:pPr>
    </w:p>
    <w:p w14:paraId="47E9EB28" w14:textId="212A0BA1" w:rsidR="00122795" w:rsidRPr="001A3847" w:rsidRDefault="00CA1DAF" w:rsidP="00D55915">
      <w:pPr>
        <w:spacing w:line="240" w:lineRule="auto"/>
        <w:ind w:firstLine="5670"/>
      </w:pPr>
      <w:r>
        <w:rPr>
          <w:szCs w:val="28"/>
        </w:rPr>
        <w:t>Курсовой проект защищен</w:t>
      </w:r>
    </w:p>
    <w:p w14:paraId="73EF2981" w14:textId="77777777" w:rsidR="00122795" w:rsidRPr="001A3847" w:rsidRDefault="00122795" w:rsidP="00D55915">
      <w:pPr>
        <w:spacing w:line="240" w:lineRule="auto"/>
        <w:ind w:firstLine="5670"/>
      </w:pPr>
      <w:r w:rsidRPr="001A3847">
        <w:rPr>
          <w:szCs w:val="28"/>
        </w:rPr>
        <w:t>с оценкой _____________</w:t>
      </w:r>
    </w:p>
    <w:p w14:paraId="3918411C" w14:textId="1CDA64DB" w:rsidR="00122795" w:rsidRPr="001A3847" w:rsidRDefault="00C3750F" w:rsidP="00D55915">
      <w:pPr>
        <w:spacing w:line="240" w:lineRule="auto"/>
        <w:ind w:firstLine="5670"/>
      </w:pPr>
      <w:r>
        <w:rPr>
          <w:szCs w:val="28"/>
        </w:rPr>
        <w:t>Преподаватель</w:t>
      </w:r>
    </w:p>
    <w:p w14:paraId="7286A3C3" w14:textId="60D1B866" w:rsidR="00122795" w:rsidRPr="001A3847" w:rsidRDefault="00122795" w:rsidP="00D55915">
      <w:pPr>
        <w:spacing w:line="240" w:lineRule="auto"/>
        <w:ind w:firstLine="5670"/>
      </w:pPr>
      <w:r w:rsidRPr="001A3847">
        <w:rPr>
          <w:szCs w:val="28"/>
        </w:rPr>
        <w:t xml:space="preserve">__________ </w:t>
      </w:r>
      <w:r w:rsidR="00C3750F">
        <w:rPr>
          <w:szCs w:val="28"/>
        </w:rPr>
        <w:t>А</w:t>
      </w:r>
      <w:r w:rsidRPr="001A3847">
        <w:rPr>
          <w:szCs w:val="28"/>
        </w:rPr>
        <w:t>.</w:t>
      </w:r>
      <w:r w:rsidR="00C3750F">
        <w:rPr>
          <w:szCs w:val="28"/>
        </w:rPr>
        <w:t>Н</w:t>
      </w:r>
      <w:r w:rsidRPr="001A3847">
        <w:rPr>
          <w:szCs w:val="28"/>
        </w:rPr>
        <w:t xml:space="preserve">. </w:t>
      </w:r>
      <w:r w:rsidR="00C3750F">
        <w:rPr>
          <w:szCs w:val="28"/>
        </w:rPr>
        <w:t>Прозоров</w:t>
      </w:r>
    </w:p>
    <w:p w14:paraId="324572D1" w14:textId="77777777" w:rsidR="00122795" w:rsidRPr="001A3847" w:rsidRDefault="00122795" w:rsidP="00D55915">
      <w:pPr>
        <w:spacing w:line="240" w:lineRule="auto"/>
        <w:ind w:firstLine="5670"/>
      </w:pPr>
      <w:r w:rsidRPr="001A3847">
        <w:rPr>
          <w:szCs w:val="28"/>
        </w:rPr>
        <w:t>«___» __________ 202</w:t>
      </w:r>
      <w:r>
        <w:rPr>
          <w:szCs w:val="28"/>
        </w:rPr>
        <w:t>5</w:t>
      </w:r>
    </w:p>
    <w:p w14:paraId="2D5282E2" w14:textId="77777777" w:rsidR="00122795" w:rsidRPr="001A3847" w:rsidRDefault="00122795" w:rsidP="00D55915">
      <w:pPr>
        <w:spacing w:line="240" w:lineRule="auto"/>
        <w:rPr>
          <w:b/>
          <w:bCs/>
          <w:szCs w:val="28"/>
          <w:lang w:eastAsia="ru-RU"/>
        </w:rPr>
      </w:pPr>
    </w:p>
    <w:p w14:paraId="5173F277" w14:textId="77777777" w:rsidR="00122795" w:rsidRPr="001A3847" w:rsidRDefault="00122795" w:rsidP="00D55915">
      <w:pPr>
        <w:spacing w:line="240" w:lineRule="auto"/>
        <w:rPr>
          <w:b/>
          <w:bCs/>
          <w:szCs w:val="28"/>
          <w:lang w:eastAsia="ru-RU"/>
        </w:rPr>
      </w:pPr>
    </w:p>
    <w:p w14:paraId="68299B51" w14:textId="77777777" w:rsidR="00122795" w:rsidRPr="001A3847" w:rsidRDefault="00122795" w:rsidP="00D55915">
      <w:pPr>
        <w:spacing w:line="240" w:lineRule="auto"/>
        <w:rPr>
          <w:b/>
          <w:bCs/>
          <w:szCs w:val="28"/>
          <w:lang w:eastAsia="ru-RU"/>
        </w:rPr>
      </w:pPr>
    </w:p>
    <w:p w14:paraId="1F385555" w14:textId="77777777" w:rsidR="00122795" w:rsidRPr="001A3847" w:rsidRDefault="00122795" w:rsidP="00D55915">
      <w:pPr>
        <w:spacing w:line="240" w:lineRule="auto"/>
        <w:ind w:left="284" w:right="140"/>
        <w:jc w:val="center"/>
        <w:rPr>
          <w:b/>
          <w:caps/>
          <w:kern w:val="28"/>
          <w:szCs w:val="28"/>
        </w:rPr>
      </w:pPr>
    </w:p>
    <w:p w14:paraId="4F2E6EBA" w14:textId="77777777" w:rsidR="00122795" w:rsidRPr="001A3847" w:rsidRDefault="00122795" w:rsidP="00D55915">
      <w:pPr>
        <w:spacing w:line="240" w:lineRule="auto"/>
        <w:ind w:left="284" w:right="140"/>
        <w:jc w:val="center"/>
        <w:rPr>
          <w:b/>
          <w:caps/>
          <w:kern w:val="28"/>
          <w:szCs w:val="28"/>
        </w:rPr>
      </w:pPr>
    </w:p>
    <w:p w14:paraId="08F9C177" w14:textId="64791783" w:rsidR="00122795" w:rsidRPr="00E5548C" w:rsidRDefault="00D62733" w:rsidP="00CA1DAF">
      <w:pPr>
        <w:pStyle w:val="Standard"/>
        <w:ind w:right="140"/>
        <w:contextualSpacing/>
        <w:jc w:val="center"/>
        <w:rPr>
          <w:rFonts w:ascii="Times New Roman CYR" w:hAnsi="Times New Roman CYR"/>
          <w:b/>
          <w:caps/>
          <w:sz w:val="32"/>
          <w:szCs w:val="28"/>
        </w:rPr>
      </w:pPr>
      <w:r>
        <w:rPr>
          <w:rFonts w:ascii="Times New Roman CYR" w:hAnsi="Times New Roman CYR"/>
          <w:b/>
          <w:caps/>
          <w:sz w:val="32"/>
          <w:szCs w:val="28"/>
        </w:rPr>
        <w:t xml:space="preserve">РАзработка </w:t>
      </w:r>
      <w:r w:rsidR="00CA1DAF">
        <w:rPr>
          <w:rFonts w:ascii="Times New Roman CYR" w:hAnsi="Times New Roman CYR"/>
          <w:b/>
          <w:caps/>
          <w:sz w:val="32"/>
          <w:szCs w:val="28"/>
        </w:rPr>
        <w:t>ГРАФИЧЕСКОГО РЕДАКТОРА</w:t>
      </w:r>
    </w:p>
    <w:p w14:paraId="707FB9DC" w14:textId="77777777" w:rsidR="00D62733" w:rsidRPr="00D27C56" w:rsidRDefault="00D62733" w:rsidP="00D55915">
      <w:pPr>
        <w:pStyle w:val="Standard"/>
        <w:ind w:right="140"/>
        <w:contextualSpacing/>
        <w:jc w:val="center"/>
        <w:rPr>
          <w:rFonts w:ascii="Times New Roman" w:hAnsi="Times New Roman"/>
          <w:b/>
          <w:sz w:val="32"/>
          <w:szCs w:val="28"/>
        </w:rPr>
      </w:pPr>
    </w:p>
    <w:p w14:paraId="6F0A1FA2" w14:textId="11E943EB" w:rsidR="00E5548C" w:rsidRDefault="00CA1DAF" w:rsidP="00D55915">
      <w:pPr>
        <w:pStyle w:val="Standard"/>
        <w:contextualSpacing/>
        <w:jc w:val="center"/>
        <w:rPr>
          <w:rFonts w:ascii="Times New Roman CYR" w:hAnsi="Times New Roman CYR"/>
          <w:sz w:val="32"/>
          <w:szCs w:val="28"/>
        </w:rPr>
      </w:pPr>
      <w:r>
        <w:rPr>
          <w:rFonts w:ascii="Times New Roman CYR" w:hAnsi="Times New Roman CYR"/>
          <w:sz w:val="32"/>
          <w:szCs w:val="28"/>
        </w:rPr>
        <w:t>расчетно-пояснительная</w:t>
      </w:r>
      <w:r w:rsidR="00122795" w:rsidRPr="00D27C56">
        <w:rPr>
          <w:rFonts w:ascii="Times New Roman CYR" w:hAnsi="Times New Roman CYR"/>
          <w:sz w:val="32"/>
          <w:szCs w:val="28"/>
        </w:rPr>
        <w:t xml:space="preserve"> </w:t>
      </w:r>
      <w:r>
        <w:rPr>
          <w:rFonts w:ascii="Times New Roman CYR" w:hAnsi="Times New Roman CYR"/>
          <w:sz w:val="32"/>
          <w:szCs w:val="28"/>
        </w:rPr>
        <w:t>записка к курсовому проекту по дисциплине</w:t>
      </w:r>
    </w:p>
    <w:p w14:paraId="726C8DA6" w14:textId="77777777" w:rsidR="00122795" w:rsidRPr="00D27C56" w:rsidRDefault="00122795" w:rsidP="00D55915">
      <w:pPr>
        <w:pStyle w:val="Standard"/>
        <w:contextualSpacing/>
        <w:jc w:val="center"/>
        <w:rPr>
          <w:rFonts w:hint="eastAsia"/>
          <w:sz w:val="26"/>
          <w:szCs w:val="28"/>
        </w:rPr>
      </w:pPr>
      <w:r w:rsidRPr="00D27C56">
        <w:rPr>
          <w:rFonts w:ascii="Times New Roman" w:hAnsi="Times New Roman"/>
          <w:sz w:val="32"/>
          <w:szCs w:val="28"/>
        </w:rPr>
        <w:t>«</w:t>
      </w:r>
      <w:r w:rsidR="00E5548C">
        <w:rPr>
          <w:rFonts w:ascii="Times New Roman" w:hAnsi="Times New Roman"/>
          <w:sz w:val="32"/>
          <w:szCs w:val="28"/>
        </w:rPr>
        <w:t>Технологии программирования</w:t>
      </w:r>
      <w:r w:rsidRPr="00D27C56">
        <w:rPr>
          <w:rFonts w:ascii="Times New Roman" w:hAnsi="Times New Roman"/>
          <w:sz w:val="32"/>
          <w:szCs w:val="28"/>
        </w:rPr>
        <w:t>»</w:t>
      </w:r>
    </w:p>
    <w:p w14:paraId="498306A0" w14:textId="0A526B95" w:rsidR="00122795" w:rsidRPr="001A3847" w:rsidRDefault="00122795" w:rsidP="00E346C0">
      <w:pPr>
        <w:spacing w:line="240" w:lineRule="auto"/>
        <w:ind w:firstLine="0"/>
        <w:jc w:val="center"/>
      </w:pPr>
      <w:r w:rsidRPr="001A3847">
        <w:rPr>
          <w:sz w:val="32"/>
          <w:szCs w:val="28"/>
          <w:lang w:eastAsia="ru-RU"/>
        </w:rPr>
        <w:t xml:space="preserve">ЯГТУ </w:t>
      </w:r>
      <w:r w:rsidRPr="00B535E4">
        <w:rPr>
          <w:sz w:val="32"/>
          <w:szCs w:val="28"/>
          <w:lang w:eastAsia="ru-RU"/>
        </w:rPr>
        <w:t>09.03.02</w:t>
      </w:r>
      <w:r w:rsidRPr="001A3847">
        <w:rPr>
          <w:sz w:val="32"/>
          <w:szCs w:val="28"/>
          <w:lang w:eastAsia="ru-RU"/>
        </w:rPr>
        <w:t xml:space="preserve"> – 0</w:t>
      </w:r>
      <w:r w:rsidR="00CA1DAF">
        <w:rPr>
          <w:sz w:val="32"/>
          <w:szCs w:val="28"/>
          <w:lang w:eastAsia="ru-RU"/>
        </w:rPr>
        <w:t>07</w:t>
      </w:r>
      <w:r w:rsidRPr="001A3847">
        <w:rPr>
          <w:sz w:val="32"/>
          <w:szCs w:val="28"/>
          <w:lang w:eastAsia="ru-RU"/>
        </w:rPr>
        <w:t xml:space="preserve"> </w:t>
      </w:r>
      <w:r w:rsidR="00E5548C">
        <w:rPr>
          <w:sz w:val="32"/>
          <w:szCs w:val="28"/>
          <w:lang w:eastAsia="ru-RU"/>
        </w:rPr>
        <w:t>К</w:t>
      </w:r>
      <w:r w:rsidR="00CA1DAF">
        <w:rPr>
          <w:sz w:val="32"/>
          <w:szCs w:val="28"/>
          <w:lang w:eastAsia="ru-RU"/>
        </w:rPr>
        <w:t>П</w:t>
      </w:r>
    </w:p>
    <w:p w14:paraId="42A20290" w14:textId="77777777" w:rsidR="00122795" w:rsidRPr="001A3847" w:rsidRDefault="00122795" w:rsidP="00D55915">
      <w:pPr>
        <w:spacing w:line="240" w:lineRule="auto"/>
        <w:jc w:val="center"/>
        <w:rPr>
          <w:szCs w:val="28"/>
          <w:lang w:eastAsia="ru-RU"/>
        </w:rPr>
      </w:pPr>
    </w:p>
    <w:p w14:paraId="5C49315E" w14:textId="77777777" w:rsidR="00122795" w:rsidRPr="001A3847" w:rsidRDefault="00122795" w:rsidP="00D55915">
      <w:pPr>
        <w:spacing w:line="240" w:lineRule="auto"/>
        <w:jc w:val="center"/>
        <w:rPr>
          <w:szCs w:val="28"/>
          <w:lang w:eastAsia="ru-RU"/>
        </w:rPr>
      </w:pPr>
    </w:p>
    <w:p w14:paraId="7EF7C1EE" w14:textId="77777777" w:rsidR="00122795" w:rsidRPr="001A3847" w:rsidRDefault="00122795" w:rsidP="00D55915">
      <w:pPr>
        <w:spacing w:line="240" w:lineRule="auto"/>
        <w:jc w:val="center"/>
        <w:rPr>
          <w:szCs w:val="28"/>
          <w:lang w:eastAsia="ru-RU"/>
        </w:rPr>
      </w:pPr>
    </w:p>
    <w:p w14:paraId="01D7BF0D" w14:textId="77777777" w:rsidR="00122795" w:rsidRPr="001A3847" w:rsidRDefault="00122795" w:rsidP="00D55915">
      <w:pPr>
        <w:tabs>
          <w:tab w:val="left" w:pos="709"/>
          <w:tab w:val="left" w:pos="5387"/>
        </w:tabs>
        <w:spacing w:line="240" w:lineRule="auto"/>
      </w:pPr>
      <w:r w:rsidRPr="001A3847">
        <w:rPr>
          <w:sz w:val="30"/>
          <w:lang w:eastAsia="ru-RU"/>
        </w:rPr>
        <w:tab/>
      </w:r>
      <w:r w:rsidRPr="001A3847">
        <w:rPr>
          <w:sz w:val="30"/>
          <w:lang w:eastAsia="ru-RU"/>
        </w:rPr>
        <w:tab/>
        <w:t xml:space="preserve"> </w:t>
      </w:r>
    </w:p>
    <w:p w14:paraId="4CC9054D" w14:textId="77777777" w:rsidR="00122795" w:rsidRPr="001A3847" w:rsidRDefault="00122795" w:rsidP="00D55915">
      <w:pPr>
        <w:tabs>
          <w:tab w:val="left" w:pos="5387"/>
        </w:tabs>
        <w:spacing w:line="240" w:lineRule="auto"/>
      </w:pPr>
      <w:r w:rsidRPr="001A3847">
        <w:rPr>
          <w:sz w:val="30"/>
          <w:lang w:eastAsia="ru-RU"/>
        </w:rPr>
        <w:tab/>
      </w:r>
      <w:r w:rsidRPr="001A3847">
        <w:rPr>
          <w:sz w:val="30"/>
          <w:lang w:eastAsia="ru-RU"/>
        </w:rPr>
        <w:tab/>
      </w:r>
    </w:p>
    <w:p w14:paraId="56DD41ED" w14:textId="21F18668" w:rsidR="00122795" w:rsidRPr="001A3847" w:rsidRDefault="00D40EFB" w:rsidP="00D55915">
      <w:pPr>
        <w:spacing w:line="240" w:lineRule="auto"/>
        <w:ind w:firstLine="5670"/>
        <w:rPr>
          <w:szCs w:val="28"/>
          <w:lang w:eastAsia="ru-RU"/>
        </w:rPr>
      </w:pPr>
      <w:r>
        <w:rPr>
          <w:szCs w:val="28"/>
          <w:lang w:eastAsia="ru-RU"/>
        </w:rPr>
        <w:t>Работу</w:t>
      </w:r>
      <w:r w:rsidR="00122795" w:rsidRPr="001A3847">
        <w:rPr>
          <w:szCs w:val="28"/>
          <w:lang w:eastAsia="ru-RU"/>
        </w:rPr>
        <w:t xml:space="preserve"> выполнил </w:t>
      </w:r>
    </w:p>
    <w:p w14:paraId="0137019C" w14:textId="38B15422" w:rsidR="00122795" w:rsidRPr="001A3847" w:rsidRDefault="003109FC" w:rsidP="00D55915">
      <w:pPr>
        <w:spacing w:line="240" w:lineRule="auto"/>
        <w:ind w:firstLine="5670"/>
        <w:rPr>
          <w:szCs w:val="28"/>
          <w:lang w:eastAsia="ru-RU"/>
        </w:rPr>
      </w:pPr>
      <w:r w:rsidRPr="00D0335B">
        <w:rPr>
          <w:rFonts w:cs="Times New Roman"/>
          <w:noProof/>
          <w:szCs w:val="28"/>
          <w:u w:val="single"/>
          <w:lang w:eastAsia="ru-RU"/>
        </w:rPr>
        <w:drawing>
          <wp:anchor distT="0" distB="0" distL="114300" distR="114300" simplePos="0" relativeHeight="251659264" behindDoc="0" locked="0" layoutInCell="1" allowOverlap="1" wp14:anchorId="4B40013D" wp14:editId="2DC2EA22">
            <wp:simplePos x="0" y="0"/>
            <wp:positionH relativeFrom="column">
              <wp:posOffset>3819525</wp:posOffset>
            </wp:positionH>
            <wp:positionV relativeFrom="paragraph">
              <wp:posOffset>123825</wp:posOffset>
            </wp:positionV>
            <wp:extent cx="474937" cy="320723"/>
            <wp:effectExtent l="0" t="0" r="0" b="3175"/>
            <wp:wrapNone/>
            <wp:docPr id="140038650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37" cy="32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795" w:rsidRPr="001A3847">
        <w:rPr>
          <w:szCs w:val="28"/>
          <w:lang w:eastAsia="ru-RU"/>
        </w:rPr>
        <w:t>студент гр</w:t>
      </w:r>
      <w:r w:rsidR="00122795">
        <w:rPr>
          <w:szCs w:val="28"/>
          <w:lang w:eastAsia="ru-RU"/>
        </w:rPr>
        <w:t>уппы</w:t>
      </w:r>
      <w:r w:rsidR="00122795" w:rsidRPr="001A3847">
        <w:rPr>
          <w:szCs w:val="28"/>
          <w:lang w:eastAsia="ru-RU"/>
        </w:rPr>
        <w:t xml:space="preserve"> ЗЦИС-2</w:t>
      </w:r>
      <w:r w:rsidR="00D878E1">
        <w:rPr>
          <w:szCs w:val="28"/>
          <w:lang w:eastAsia="ru-RU"/>
        </w:rPr>
        <w:t>6</w:t>
      </w:r>
    </w:p>
    <w:p w14:paraId="36456F5A" w14:textId="34338CE7" w:rsidR="00122795" w:rsidRPr="001A3847" w:rsidRDefault="00122795" w:rsidP="00D55915">
      <w:pPr>
        <w:spacing w:line="240" w:lineRule="auto"/>
        <w:ind w:firstLine="5670"/>
        <w:rPr>
          <w:szCs w:val="28"/>
          <w:lang w:eastAsia="ru-RU"/>
        </w:rPr>
      </w:pPr>
      <w:r w:rsidRPr="001A3847">
        <w:rPr>
          <w:szCs w:val="28"/>
          <w:lang w:eastAsia="ru-RU"/>
        </w:rPr>
        <w:t xml:space="preserve">__________ </w:t>
      </w:r>
      <w:r w:rsidR="00D878E1">
        <w:rPr>
          <w:szCs w:val="28"/>
          <w:lang w:eastAsia="ru-RU"/>
        </w:rPr>
        <w:t>И</w:t>
      </w:r>
      <w:r w:rsidRPr="001A3847">
        <w:rPr>
          <w:szCs w:val="28"/>
          <w:lang w:eastAsia="ru-RU"/>
        </w:rPr>
        <w:t>.</w:t>
      </w:r>
      <w:r w:rsidR="00D878E1">
        <w:rPr>
          <w:szCs w:val="28"/>
          <w:lang w:eastAsia="ru-RU"/>
        </w:rPr>
        <w:t>С</w:t>
      </w:r>
      <w:r w:rsidRPr="001A3847">
        <w:rPr>
          <w:szCs w:val="28"/>
          <w:lang w:eastAsia="ru-RU"/>
        </w:rPr>
        <w:t xml:space="preserve">. </w:t>
      </w:r>
      <w:r w:rsidR="00D878E1">
        <w:rPr>
          <w:szCs w:val="28"/>
          <w:lang w:eastAsia="ru-RU"/>
        </w:rPr>
        <w:t>Рубцов</w:t>
      </w:r>
    </w:p>
    <w:p w14:paraId="20CD9395" w14:textId="687E8C8D" w:rsidR="00122795" w:rsidRPr="001A3847" w:rsidRDefault="00122795" w:rsidP="00D55915">
      <w:pPr>
        <w:spacing w:line="240" w:lineRule="auto"/>
        <w:ind w:firstLine="5670"/>
      </w:pPr>
      <w:r w:rsidRPr="001A3847">
        <w:rPr>
          <w:szCs w:val="28"/>
          <w:lang w:eastAsia="ru-RU"/>
        </w:rPr>
        <w:t>«</w:t>
      </w:r>
      <w:r w:rsidR="00D40EFB">
        <w:rPr>
          <w:szCs w:val="28"/>
          <w:lang w:eastAsia="ru-RU"/>
        </w:rPr>
        <w:t xml:space="preserve">  </w:t>
      </w:r>
      <w:r w:rsidRPr="001A3847">
        <w:rPr>
          <w:szCs w:val="28"/>
          <w:lang w:eastAsia="ru-RU"/>
        </w:rPr>
        <w:t xml:space="preserve">» </w:t>
      </w:r>
      <w:r w:rsidRPr="00F83F4B">
        <w:rPr>
          <w:szCs w:val="28"/>
          <w:u w:val="single"/>
          <w:lang w:eastAsia="ru-RU"/>
        </w:rPr>
        <w:t xml:space="preserve">     </w:t>
      </w:r>
      <w:r w:rsidR="00D40EFB">
        <w:rPr>
          <w:szCs w:val="28"/>
          <w:u w:val="single"/>
          <w:lang w:eastAsia="ru-RU"/>
        </w:rPr>
        <w:t xml:space="preserve">            </w:t>
      </w:r>
      <w:r w:rsidRPr="00F83F4B">
        <w:rPr>
          <w:szCs w:val="28"/>
          <w:u w:val="single"/>
          <w:lang w:eastAsia="ru-RU"/>
        </w:rPr>
        <w:t xml:space="preserve">      </w:t>
      </w:r>
      <w:r w:rsidRPr="001A3847">
        <w:rPr>
          <w:szCs w:val="28"/>
          <w:lang w:eastAsia="ru-RU"/>
        </w:rPr>
        <w:t>202</w:t>
      </w:r>
      <w:r>
        <w:rPr>
          <w:szCs w:val="28"/>
          <w:lang w:eastAsia="ru-RU"/>
        </w:rPr>
        <w:t>5</w:t>
      </w:r>
    </w:p>
    <w:p w14:paraId="09A38FCD" w14:textId="77777777" w:rsidR="00122795" w:rsidRPr="001A3847" w:rsidRDefault="00122795" w:rsidP="00D55915">
      <w:pPr>
        <w:spacing w:line="240" w:lineRule="auto"/>
        <w:rPr>
          <w:szCs w:val="28"/>
          <w:lang w:eastAsia="ru-RU"/>
        </w:rPr>
      </w:pPr>
    </w:p>
    <w:p w14:paraId="62D068B0" w14:textId="77777777" w:rsidR="00122795" w:rsidRPr="001A3847" w:rsidRDefault="00122795" w:rsidP="00D55915">
      <w:pPr>
        <w:spacing w:line="240" w:lineRule="auto"/>
        <w:rPr>
          <w:sz w:val="30"/>
          <w:lang w:eastAsia="ru-RU"/>
        </w:rPr>
      </w:pPr>
    </w:p>
    <w:p w14:paraId="704D1122" w14:textId="77777777" w:rsidR="00122795" w:rsidRPr="00FF5BB5" w:rsidRDefault="00122795" w:rsidP="00D55915">
      <w:pPr>
        <w:spacing w:line="240" w:lineRule="auto"/>
        <w:rPr>
          <w:sz w:val="30"/>
          <w:lang w:eastAsia="ru-RU"/>
        </w:rPr>
      </w:pPr>
    </w:p>
    <w:p w14:paraId="57974674" w14:textId="77777777" w:rsidR="00122795" w:rsidRPr="001A3847" w:rsidRDefault="00122795" w:rsidP="00D55915">
      <w:pPr>
        <w:spacing w:line="240" w:lineRule="auto"/>
        <w:rPr>
          <w:sz w:val="30"/>
          <w:lang w:eastAsia="ru-RU"/>
        </w:rPr>
      </w:pPr>
    </w:p>
    <w:p w14:paraId="6176A8C7" w14:textId="77777777" w:rsidR="00122795" w:rsidRPr="001A3847" w:rsidRDefault="00122795" w:rsidP="00D55915">
      <w:pPr>
        <w:spacing w:line="240" w:lineRule="auto"/>
        <w:rPr>
          <w:sz w:val="30"/>
          <w:lang w:eastAsia="ru-RU"/>
        </w:rPr>
      </w:pPr>
    </w:p>
    <w:p w14:paraId="2035D5ED" w14:textId="77777777" w:rsidR="00122795" w:rsidRDefault="00122795" w:rsidP="00D55915">
      <w:pPr>
        <w:spacing w:line="240" w:lineRule="auto"/>
        <w:rPr>
          <w:sz w:val="30"/>
          <w:lang w:eastAsia="ru-RU"/>
        </w:rPr>
      </w:pPr>
    </w:p>
    <w:p w14:paraId="4C5CB3B2" w14:textId="2722C03D" w:rsidR="00D62733" w:rsidRDefault="00D62733" w:rsidP="00D55915">
      <w:pPr>
        <w:spacing w:line="240" w:lineRule="auto"/>
        <w:rPr>
          <w:sz w:val="30"/>
          <w:lang w:eastAsia="ru-RU"/>
        </w:rPr>
      </w:pPr>
    </w:p>
    <w:p w14:paraId="7B35B1DC" w14:textId="2AC28557" w:rsidR="00883B47" w:rsidRDefault="00883B47" w:rsidP="00D55915">
      <w:pPr>
        <w:spacing w:line="240" w:lineRule="auto"/>
        <w:rPr>
          <w:sz w:val="30"/>
          <w:lang w:eastAsia="ru-RU"/>
        </w:rPr>
      </w:pPr>
    </w:p>
    <w:p w14:paraId="64DE22EB" w14:textId="6A89E5D7" w:rsidR="00883B47" w:rsidRDefault="00122795" w:rsidP="003109FC">
      <w:pPr>
        <w:spacing w:line="240" w:lineRule="auto"/>
        <w:ind w:firstLine="0"/>
        <w:jc w:val="center"/>
        <w:rPr>
          <w:szCs w:val="28"/>
          <w:lang w:eastAsia="ru-RU"/>
        </w:rPr>
      </w:pPr>
      <w:r w:rsidRPr="001A3847">
        <w:rPr>
          <w:szCs w:val="28"/>
          <w:lang w:eastAsia="ru-RU"/>
        </w:rPr>
        <w:t>202</w:t>
      </w:r>
      <w:r>
        <w:rPr>
          <w:szCs w:val="28"/>
          <w:lang w:eastAsia="ru-RU"/>
        </w:rPr>
        <w:t>5</w:t>
      </w:r>
    </w:p>
    <w:p w14:paraId="705D5A25" w14:textId="77777777" w:rsidR="009807E2" w:rsidRPr="001A3847" w:rsidRDefault="00883B47" w:rsidP="009807E2">
      <w:pPr>
        <w:spacing w:line="240" w:lineRule="auto"/>
        <w:ind w:firstLine="0"/>
        <w:jc w:val="center"/>
      </w:pPr>
      <w:r>
        <w:rPr>
          <w:szCs w:val="28"/>
          <w:lang w:eastAsia="ru-RU"/>
        </w:rPr>
        <w:br w:type="page"/>
      </w:r>
      <w:r w:rsidR="009807E2" w:rsidRPr="001A3847">
        <w:rPr>
          <w:szCs w:val="28"/>
        </w:rPr>
        <w:lastRenderedPageBreak/>
        <w:t>Министерство науки и высшего образования РФ</w:t>
      </w:r>
    </w:p>
    <w:p w14:paraId="485827EA" w14:textId="77777777" w:rsidR="009807E2" w:rsidRPr="001A3847" w:rsidRDefault="009807E2" w:rsidP="009807E2">
      <w:pPr>
        <w:spacing w:line="240" w:lineRule="auto"/>
        <w:ind w:firstLine="0"/>
        <w:jc w:val="center"/>
      </w:pPr>
      <w:r w:rsidRPr="001A3847">
        <w:rPr>
          <w:szCs w:val="28"/>
        </w:rPr>
        <w:t>Федеральное государственное бюджетное образовательное учреждение</w:t>
      </w:r>
    </w:p>
    <w:p w14:paraId="79001A31" w14:textId="77777777" w:rsidR="009807E2" w:rsidRPr="001A3847" w:rsidRDefault="009807E2" w:rsidP="009807E2">
      <w:pPr>
        <w:spacing w:line="240" w:lineRule="auto"/>
        <w:ind w:firstLine="0"/>
        <w:jc w:val="center"/>
      </w:pPr>
      <w:r w:rsidRPr="001A3847">
        <w:rPr>
          <w:szCs w:val="28"/>
        </w:rPr>
        <w:t>высшего образования</w:t>
      </w:r>
    </w:p>
    <w:p w14:paraId="13F9B002" w14:textId="77777777" w:rsidR="009807E2" w:rsidRPr="001A3847" w:rsidRDefault="009807E2" w:rsidP="009807E2">
      <w:pPr>
        <w:spacing w:line="240" w:lineRule="auto"/>
        <w:ind w:firstLine="0"/>
        <w:jc w:val="center"/>
      </w:pPr>
      <w:r w:rsidRPr="001A3847">
        <w:rPr>
          <w:szCs w:val="28"/>
        </w:rPr>
        <w:t>«Ярославский государственный технический университет»</w:t>
      </w:r>
    </w:p>
    <w:p w14:paraId="6CE1E6E9" w14:textId="77777777" w:rsidR="009807E2" w:rsidRPr="001A3847" w:rsidRDefault="009807E2" w:rsidP="009807E2">
      <w:pPr>
        <w:spacing w:line="240" w:lineRule="auto"/>
        <w:ind w:firstLine="0"/>
        <w:jc w:val="center"/>
      </w:pPr>
      <w:r w:rsidRPr="001A3847">
        <w:rPr>
          <w:szCs w:val="28"/>
        </w:rPr>
        <w:t>Кафедра «</w:t>
      </w:r>
      <w:r>
        <w:rPr>
          <w:szCs w:val="28"/>
        </w:rPr>
        <w:t>Информационные системы и технологии</w:t>
      </w:r>
      <w:r w:rsidRPr="001A3847">
        <w:rPr>
          <w:szCs w:val="28"/>
        </w:rPr>
        <w:t>»</w:t>
      </w:r>
    </w:p>
    <w:p w14:paraId="665DD72D" w14:textId="31645C9A" w:rsidR="00883B47" w:rsidRDefault="00883B47">
      <w:pPr>
        <w:suppressAutoHyphens w:val="0"/>
        <w:autoSpaceDN/>
        <w:spacing w:after="160" w:line="259" w:lineRule="auto"/>
        <w:ind w:firstLine="0"/>
        <w:contextualSpacing w:val="0"/>
        <w:jc w:val="left"/>
        <w:textAlignment w:val="auto"/>
        <w:rPr>
          <w:szCs w:val="28"/>
          <w:lang w:eastAsia="ru-RU"/>
        </w:rPr>
      </w:pPr>
    </w:p>
    <w:p w14:paraId="3150FD3A" w14:textId="77777777" w:rsidR="008248D9" w:rsidRDefault="008248D9" w:rsidP="008248D9">
      <w:pPr>
        <w:spacing w:line="240" w:lineRule="auto"/>
        <w:jc w:val="center"/>
        <w:rPr>
          <w:szCs w:val="28"/>
          <w:lang w:eastAsia="ru-RU"/>
        </w:rPr>
      </w:pPr>
    </w:p>
    <w:p w14:paraId="6FFB5E8B" w14:textId="25D95004" w:rsidR="00883B47" w:rsidRDefault="009807E2" w:rsidP="00185909">
      <w:pPr>
        <w:spacing w:line="240" w:lineRule="auto"/>
        <w:ind w:firstLine="0"/>
        <w:jc w:val="center"/>
      </w:pPr>
      <w:r>
        <w:t>ЗАДАНИЕ №7</w:t>
      </w:r>
    </w:p>
    <w:p w14:paraId="1CDF5F2E" w14:textId="20CAC0A4" w:rsidR="009807E2" w:rsidRDefault="009807E2" w:rsidP="00185909">
      <w:pPr>
        <w:spacing w:line="240" w:lineRule="auto"/>
        <w:ind w:firstLine="0"/>
        <w:jc w:val="center"/>
      </w:pPr>
      <w:r>
        <w:t>ПО КУРСОВОМУ ПРОЕКТИРОВАНИЮ</w:t>
      </w:r>
    </w:p>
    <w:p w14:paraId="1D4D1345" w14:textId="30E900AE" w:rsidR="009807E2" w:rsidRDefault="009807E2" w:rsidP="008248D9">
      <w:pPr>
        <w:spacing w:line="240" w:lineRule="auto"/>
        <w:jc w:val="center"/>
      </w:pPr>
    </w:p>
    <w:p w14:paraId="75CBD90B" w14:textId="77DDE5B3" w:rsidR="009807E2" w:rsidRDefault="009807E2" w:rsidP="00E572A7">
      <w:pPr>
        <w:spacing w:line="240" w:lineRule="auto"/>
        <w:ind w:firstLine="0"/>
        <w:jc w:val="center"/>
      </w:pPr>
      <w:r>
        <w:t xml:space="preserve">Студенту </w:t>
      </w:r>
      <w:r w:rsidR="003109FC">
        <w:rPr>
          <w:u w:val="single"/>
        </w:rPr>
        <w:t>Рубцову</w:t>
      </w:r>
      <w:r w:rsidRPr="009807E2">
        <w:rPr>
          <w:u w:val="single"/>
        </w:rPr>
        <w:t xml:space="preserve"> </w:t>
      </w:r>
      <w:r w:rsidR="003109FC">
        <w:rPr>
          <w:u w:val="single"/>
        </w:rPr>
        <w:t>И</w:t>
      </w:r>
      <w:r w:rsidRPr="009807E2">
        <w:rPr>
          <w:u w:val="single"/>
        </w:rPr>
        <w:t>.</w:t>
      </w:r>
      <w:r w:rsidR="003109FC">
        <w:rPr>
          <w:u w:val="single"/>
        </w:rPr>
        <w:t>С</w:t>
      </w:r>
      <w:r w:rsidRPr="009807E2">
        <w:rPr>
          <w:u w:val="single"/>
        </w:rPr>
        <w:t>.</w:t>
      </w:r>
      <w:r>
        <w:t xml:space="preserve"> факультет </w:t>
      </w:r>
      <w:r w:rsidRPr="009807E2">
        <w:rPr>
          <w:u w:val="single"/>
        </w:rPr>
        <w:t>заочный</w:t>
      </w:r>
      <w:r>
        <w:t xml:space="preserve"> курс </w:t>
      </w:r>
      <w:r w:rsidRPr="009807E2">
        <w:rPr>
          <w:u w:val="single"/>
        </w:rPr>
        <w:t>2</w:t>
      </w:r>
      <w:r>
        <w:t xml:space="preserve"> группа ЗЦИС-2</w:t>
      </w:r>
      <w:r w:rsidR="003109FC">
        <w:t>6</w:t>
      </w:r>
    </w:p>
    <w:p w14:paraId="0E9BFAC1" w14:textId="10EF7B7C" w:rsidR="009807E2" w:rsidRDefault="009807E2" w:rsidP="009807E2">
      <w:pPr>
        <w:spacing w:line="240" w:lineRule="auto"/>
        <w:rPr>
          <w:szCs w:val="28"/>
          <w:lang w:eastAsia="ru-RU"/>
        </w:rPr>
      </w:pPr>
    </w:p>
    <w:p w14:paraId="4E60EE75" w14:textId="26648BA5" w:rsidR="009807E2" w:rsidRPr="006E7542" w:rsidRDefault="009807E2" w:rsidP="004F6205">
      <w:pPr>
        <w:pStyle w:val="ad"/>
        <w:numPr>
          <w:ilvl w:val="0"/>
          <w:numId w:val="10"/>
        </w:numPr>
        <w:spacing w:after="240" w:line="240" w:lineRule="auto"/>
        <w:ind w:left="0" w:firstLine="709"/>
        <w:contextualSpacing w:val="0"/>
        <w:rPr>
          <w:szCs w:val="28"/>
          <w:lang w:eastAsia="ru-RU"/>
        </w:rPr>
      </w:pPr>
      <w:r>
        <w:t>Тема проекта и исходные данные Разработка приложения графический редактор в С# с использованием Windows Forms MDI.</w:t>
      </w:r>
    </w:p>
    <w:p w14:paraId="79938464" w14:textId="77777777" w:rsidR="006E7542" w:rsidRPr="006E7542" w:rsidRDefault="006E7542" w:rsidP="004F6205">
      <w:pPr>
        <w:pStyle w:val="ad"/>
        <w:numPr>
          <w:ilvl w:val="0"/>
          <w:numId w:val="10"/>
        </w:numPr>
        <w:spacing w:after="120" w:line="240" w:lineRule="auto"/>
        <w:ind w:left="0" w:firstLine="709"/>
        <w:contextualSpacing w:val="0"/>
        <w:rPr>
          <w:szCs w:val="28"/>
          <w:lang w:eastAsia="ru-RU"/>
        </w:rPr>
      </w:pPr>
      <w:r>
        <w:t xml:space="preserve">Представить следующие материалы </w:t>
      </w:r>
    </w:p>
    <w:p w14:paraId="7A4E0BE2" w14:textId="242892E2" w:rsidR="006E7542" w:rsidRPr="006E7542" w:rsidRDefault="006E7542" w:rsidP="004F6205">
      <w:pPr>
        <w:pStyle w:val="ad"/>
        <w:numPr>
          <w:ilvl w:val="1"/>
          <w:numId w:val="10"/>
        </w:numPr>
        <w:spacing w:after="120" w:line="240" w:lineRule="auto"/>
        <w:ind w:left="1134" w:firstLine="0"/>
        <w:contextualSpacing w:val="0"/>
        <w:rPr>
          <w:szCs w:val="28"/>
          <w:lang w:eastAsia="ru-RU"/>
        </w:rPr>
      </w:pPr>
      <w:r>
        <w:t>текстовые а)_______________________________________________________ б)_______________________________________________________ в)_______________________________________________________ г)_______________________________________________________ д)_______________________________________________________ е)_______________________________________________________</w:t>
      </w:r>
    </w:p>
    <w:p w14:paraId="4397B6B4" w14:textId="6161B5AB" w:rsidR="006E7542" w:rsidRPr="006E7542" w:rsidRDefault="006E7542" w:rsidP="004F6205">
      <w:pPr>
        <w:pStyle w:val="ad"/>
        <w:numPr>
          <w:ilvl w:val="1"/>
          <w:numId w:val="10"/>
        </w:numPr>
        <w:spacing w:after="240" w:line="240" w:lineRule="auto"/>
        <w:ind w:left="1134" w:firstLine="0"/>
        <w:contextualSpacing w:val="0"/>
        <w:rPr>
          <w:szCs w:val="28"/>
          <w:lang w:eastAsia="ru-RU"/>
        </w:rPr>
      </w:pPr>
      <w:r>
        <w:t>графические а)_______________________________________________________ б)_______________________________________________________ в)_______________________________________________________</w:t>
      </w:r>
    </w:p>
    <w:p w14:paraId="006DB021" w14:textId="77777777" w:rsidR="006E7542" w:rsidRPr="006E7542" w:rsidRDefault="006E7542" w:rsidP="001268B0">
      <w:pPr>
        <w:pStyle w:val="ad"/>
        <w:numPr>
          <w:ilvl w:val="0"/>
          <w:numId w:val="10"/>
        </w:numPr>
        <w:spacing w:after="120" w:line="240" w:lineRule="auto"/>
        <w:ind w:left="924" w:hanging="357"/>
        <w:contextualSpacing w:val="0"/>
        <w:rPr>
          <w:szCs w:val="28"/>
          <w:lang w:eastAsia="ru-RU"/>
        </w:rPr>
      </w:pPr>
      <w:r>
        <w:t xml:space="preserve">Рекомендуемая литература и материалы </w:t>
      </w:r>
    </w:p>
    <w:p w14:paraId="32A2160C" w14:textId="77777777" w:rsidR="006E7542" w:rsidRPr="006E7542" w:rsidRDefault="006E7542" w:rsidP="006E7542">
      <w:pPr>
        <w:pStyle w:val="ad"/>
        <w:numPr>
          <w:ilvl w:val="1"/>
          <w:numId w:val="10"/>
        </w:numPr>
        <w:spacing w:line="240" w:lineRule="auto"/>
        <w:ind w:left="709" w:firstLine="425"/>
        <w:rPr>
          <w:szCs w:val="28"/>
          <w:lang w:eastAsia="ru-RU"/>
        </w:rPr>
      </w:pPr>
      <w:r>
        <w:t>Троелсен и Джепикс. Язык программирования C#</w:t>
      </w:r>
    </w:p>
    <w:p w14:paraId="20062D6C" w14:textId="77777777" w:rsidR="006E7542" w:rsidRPr="006E7542" w:rsidRDefault="006E7542" w:rsidP="006E7542">
      <w:pPr>
        <w:pStyle w:val="ad"/>
        <w:numPr>
          <w:ilvl w:val="1"/>
          <w:numId w:val="10"/>
        </w:numPr>
        <w:spacing w:line="240" w:lineRule="auto"/>
        <w:ind w:left="709" w:firstLine="425"/>
        <w:rPr>
          <w:szCs w:val="28"/>
          <w:lang w:eastAsia="ru-RU"/>
        </w:rPr>
      </w:pPr>
      <w:r>
        <w:t>Скит. C# для профессионалов. Тонкости программирования</w:t>
      </w:r>
    </w:p>
    <w:p w14:paraId="7C8348BE" w14:textId="4086995A" w:rsidR="006E7542" w:rsidRPr="006E7542" w:rsidRDefault="006E7542" w:rsidP="004F6205">
      <w:pPr>
        <w:pStyle w:val="ad"/>
        <w:numPr>
          <w:ilvl w:val="1"/>
          <w:numId w:val="10"/>
        </w:numPr>
        <w:spacing w:after="240" w:line="240" w:lineRule="auto"/>
        <w:ind w:left="709" w:firstLine="425"/>
        <w:contextualSpacing w:val="0"/>
        <w:rPr>
          <w:szCs w:val="28"/>
          <w:lang w:eastAsia="ru-RU"/>
        </w:rPr>
      </w:pPr>
      <w:r>
        <w:t xml:space="preserve">Документация по C# - </w:t>
      </w:r>
      <w:r w:rsidRPr="00DC497D">
        <w:t>https://docs.microsoft.com/ru-ru/dotnet/csharp/</w:t>
      </w:r>
    </w:p>
    <w:p w14:paraId="109674F4" w14:textId="77777777" w:rsidR="006E7542" w:rsidRPr="006E7542" w:rsidRDefault="006E7542" w:rsidP="004F6205">
      <w:pPr>
        <w:pStyle w:val="ad"/>
        <w:numPr>
          <w:ilvl w:val="0"/>
          <w:numId w:val="10"/>
        </w:numPr>
        <w:spacing w:after="240" w:line="240" w:lineRule="auto"/>
        <w:ind w:left="924" w:hanging="357"/>
        <w:contextualSpacing w:val="0"/>
        <w:rPr>
          <w:szCs w:val="28"/>
          <w:lang w:eastAsia="ru-RU"/>
        </w:rPr>
      </w:pPr>
      <w:r>
        <w:t>Дата выдачи задания______________________</w:t>
      </w:r>
    </w:p>
    <w:p w14:paraId="19E925D5" w14:textId="37B0C5E6" w:rsidR="006E7542" w:rsidRPr="006E7542" w:rsidRDefault="006E7542" w:rsidP="004F6205">
      <w:pPr>
        <w:pStyle w:val="ad"/>
        <w:numPr>
          <w:ilvl w:val="0"/>
          <w:numId w:val="10"/>
        </w:numPr>
        <w:spacing w:after="240" w:line="240" w:lineRule="auto"/>
        <w:ind w:left="924" w:hanging="357"/>
        <w:contextualSpacing w:val="0"/>
        <w:rPr>
          <w:szCs w:val="28"/>
          <w:lang w:eastAsia="ru-RU"/>
        </w:rPr>
      </w:pPr>
      <w:r>
        <w:t>Срок сдачи законченного проекта__</w:t>
      </w:r>
      <w:r w:rsidR="008D1C62">
        <w:t>________</w:t>
      </w:r>
    </w:p>
    <w:p w14:paraId="34FB56E9" w14:textId="77777777" w:rsidR="006E7542" w:rsidRPr="006E7542" w:rsidRDefault="006E7542" w:rsidP="006E7542">
      <w:pPr>
        <w:pStyle w:val="ad"/>
        <w:numPr>
          <w:ilvl w:val="0"/>
          <w:numId w:val="10"/>
        </w:numPr>
        <w:spacing w:line="240" w:lineRule="auto"/>
        <w:rPr>
          <w:szCs w:val="28"/>
          <w:lang w:eastAsia="ru-RU"/>
        </w:rPr>
      </w:pPr>
      <w:r>
        <w:t>Отметка о явке на консультацию:</w:t>
      </w:r>
    </w:p>
    <w:p w14:paraId="00C99E65" w14:textId="09606F3A" w:rsidR="006E7542" w:rsidRPr="006E7542" w:rsidRDefault="006E7542" w:rsidP="006E7542">
      <w:pPr>
        <w:pStyle w:val="ad"/>
        <w:spacing w:line="240" w:lineRule="auto"/>
        <w:ind w:left="927" w:firstLine="0"/>
        <w:rPr>
          <w:szCs w:val="28"/>
          <w:lang w:eastAsia="ru-RU"/>
        </w:rPr>
      </w:pPr>
      <w:r>
        <w:t>1)____________________ 2)___________________</w:t>
      </w:r>
    </w:p>
    <w:p w14:paraId="711201D7" w14:textId="5DCC96F5" w:rsidR="006E7542" w:rsidRPr="006E7542" w:rsidRDefault="006E7542" w:rsidP="006E7542">
      <w:pPr>
        <w:pStyle w:val="ad"/>
        <w:spacing w:line="240" w:lineRule="auto"/>
        <w:ind w:left="927" w:firstLine="0"/>
        <w:rPr>
          <w:szCs w:val="28"/>
          <w:lang w:eastAsia="ru-RU"/>
        </w:rPr>
      </w:pPr>
      <w:r>
        <w:t>3)_______________</w:t>
      </w:r>
      <w:r w:rsidR="00AB7B4A">
        <w:t>_____</w:t>
      </w:r>
      <w:r>
        <w:t xml:space="preserve"> 4)____________________</w:t>
      </w:r>
    </w:p>
    <w:p w14:paraId="62581862" w14:textId="0CC8282C" w:rsidR="006E7542" w:rsidRPr="006E7542" w:rsidRDefault="006E7542" w:rsidP="006E7542">
      <w:pPr>
        <w:pStyle w:val="ad"/>
        <w:spacing w:line="240" w:lineRule="auto"/>
        <w:ind w:left="927" w:firstLine="0"/>
        <w:rPr>
          <w:szCs w:val="28"/>
          <w:lang w:eastAsia="ru-RU"/>
        </w:rPr>
      </w:pPr>
      <w:r>
        <w:t>5)___________________</w:t>
      </w:r>
      <w:r w:rsidR="00AB7B4A">
        <w:t>_</w:t>
      </w:r>
      <w:r>
        <w:t xml:space="preserve"> 6)_______________ </w:t>
      </w:r>
    </w:p>
    <w:p w14:paraId="0083F2CE" w14:textId="5B867C4F" w:rsidR="006E7542" w:rsidRDefault="006E7542" w:rsidP="00AB7B4A">
      <w:pPr>
        <w:pStyle w:val="ad"/>
        <w:spacing w:line="240" w:lineRule="auto"/>
        <w:ind w:left="927" w:firstLine="0"/>
      </w:pPr>
    </w:p>
    <w:tbl>
      <w:tblPr>
        <w:tblStyle w:val="af"/>
        <w:tblW w:w="0" w:type="auto"/>
        <w:tblInd w:w="927" w:type="dxa"/>
        <w:tblLook w:val="04A0" w:firstRow="1" w:lastRow="0" w:firstColumn="1" w:lastColumn="0" w:noHBand="0" w:noVBand="1"/>
      </w:tblPr>
      <w:tblGrid>
        <w:gridCol w:w="4363"/>
        <w:gridCol w:w="4348"/>
      </w:tblGrid>
      <w:tr w:rsidR="00AB7B4A" w14:paraId="06840681" w14:textId="77777777" w:rsidTr="00AB7B4A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204196E0" w14:textId="5D853B27" w:rsidR="00AB7B4A" w:rsidRDefault="00AB7B4A" w:rsidP="00AB7B4A">
            <w:pPr>
              <w:pStyle w:val="ad"/>
              <w:spacing w:line="240" w:lineRule="auto"/>
              <w:ind w:left="0" w:firstLine="0"/>
            </w:pPr>
            <w:r>
              <w:t>Руководитель проекта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0F45DEE1" w14:textId="3092E88F" w:rsidR="00AB7B4A" w:rsidRDefault="00AB7B4A" w:rsidP="00AB7B4A">
            <w:pPr>
              <w:pStyle w:val="ad"/>
              <w:spacing w:line="240" w:lineRule="auto"/>
              <w:ind w:left="0" w:firstLine="0"/>
            </w:pPr>
            <w:r>
              <w:t>Зав</w:t>
            </w:r>
            <w:r w:rsidR="003A030C">
              <w:t>едуюший</w:t>
            </w:r>
            <w:r>
              <w:t xml:space="preserve"> кафедрой</w:t>
            </w:r>
          </w:p>
        </w:tc>
      </w:tr>
      <w:tr w:rsidR="00AB7B4A" w14:paraId="10E8BCAF" w14:textId="77777777" w:rsidTr="00AB7B4A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11FA2F26" w14:textId="0B1B873E" w:rsidR="00AB7B4A" w:rsidRDefault="00AB7B4A" w:rsidP="00AB7B4A">
            <w:pPr>
              <w:pStyle w:val="ad"/>
              <w:spacing w:line="240" w:lineRule="auto"/>
              <w:ind w:left="0" w:firstLine="0"/>
            </w:pPr>
            <w:r>
              <w:t>Язев В.А.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45EF85B1" w14:textId="515BD87C" w:rsidR="00AB7B4A" w:rsidRDefault="00AB7B4A" w:rsidP="00AB7B4A">
            <w:pPr>
              <w:pStyle w:val="ad"/>
              <w:spacing w:line="240" w:lineRule="auto"/>
              <w:ind w:left="0" w:firstLine="0"/>
            </w:pPr>
            <w:r>
              <w:t>Бойков С.Ю.</w:t>
            </w:r>
          </w:p>
        </w:tc>
      </w:tr>
      <w:tr w:rsidR="00BB7BB5" w14:paraId="3E0A2D53" w14:textId="77777777" w:rsidTr="00AB7B4A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138CFAC7" w14:textId="77777777" w:rsidR="00BB7BB5" w:rsidRDefault="00BB7BB5" w:rsidP="00AB7B4A">
            <w:pPr>
              <w:pStyle w:val="ad"/>
              <w:spacing w:line="240" w:lineRule="auto"/>
              <w:ind w:left="0" w:firstLine="0"/>
            </w:pP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227D5A9E" w14:textId="77777777" w:rsidR="00BB7BB5" w:rsidRDefault="00BB7BB5" w:rsidP="00AB7B4A">
            <w:pPr>
              <w:pStyle w:val="ad"/>
              <w:spacing w:line="240" w:lineRule="auto"/>
              <w:ind w:left="0" w:firstLine="0"/>
            </w:pPr>
          </w:p>
        </w:tc>
      </w:tr>
    </w:tbl>
    <w:sdt>
      <w:sdtPr>
        <w:id w:val="1421452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6B9BB6" w14:textId="0C8700F3" w:rsidR="008248D9" w:rsidRPr="000D2DA8" w:rsidRDefault="008248D9" w:rsidP="00BB7BB5">
          <w:pPr>
            <w:suppressAutoHyphens w:val="0"/>
            <w:autoSpaceDN/>
            <w:spacing w:after="160" w:line="259" w:lineRule="auto"/>
            <w:ind w:firstLine="0"/>
            <w:contextualSpacing w:val="0"/>
            <w:jc w:val="left"/>
            <w:textAlignment w:val="auto"/>
            <w:rPr>
              <w:rFonts w:cs="Times New Roman"/>
              <w:color w:val="auto"/>
            </w:rPr>
          </w:pPr>
          <w:r w:rsidRPr="000D2DA8">
            <w:rPr>
              <w:rFonts w:cs="Times New Roman"/>
              <w:color w:val="auto"/>
            </w:rPr>
            <w:t>Оглавление</w:t>
          </w:r>
        </w:p>
        <w:p w14:paraId="35D94D41" w14:textId="0E1F2579" w:rsidR="00290DCA" w:rsidRDefault="008248D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858937" w:history="1">
            <w:r w:rsidR="00290DCA" w:rsidRPr="007A3E75">
              <w:rPr>
                <w:rStyle w:val="ab"/>
                <w:noProof/>
              </w:rPr>
              <w:t>Введение</w:t>
            </w:r>
            <w:r w:rsidR="00290DCA">
              <w:rPr>
                <w:noProof/>
                <w:webHidden/>
              </w:rPr>
              <w:tab/>
            </w:r>
            <w:r w:rsidR="00290DCA">
              <w:rPr>
                <w:noProof/>
                <w:webHidden/>
              </w:rPr>
              <w:fldChar w:fldCharType="begin"/>
            </w:r>
            <w:r w:rsidR="00290DCA">
              <w:rPr>
                <w:noProof/>
                <w:webHidden/>
              </w:rPr>
              <w:instrText xml:space="preserve"> PAGEREF _Toc194858937 \h </w:instrText>
            </w:r>
            <w:r w:rsidR="00290DCA">
              <w:rPr>
                <w:noProof/>
                <w:webHidden/>
              </w:rPr>
            </w:r>
            <w:r w:rsidR="00290DCA">
              <w:rPr>
                <w:noProof/>
                <w:webHidden/>
              </w:rPr>
              <w:fldChar w:fldCharType="separate"/>
            </w:r>
            <w:r w:rsidR="006963DD">
              <w:rPr>
                <w:noProof/>
                <w:webHidden/>
              </w:rPr>
              <w:t>4</w:t>
            </w:r>
            <w:r w:rsidR="00290DCA">
              <w:rPr>
                <w:noProof/>
                <w:webHidden/>
              </w:rPr>
              <w:fldChar w:fldCharType="end"/>
            </w:r>
          </w:hyperlink>
        </w:p>
        <w:p w14:paraId="6C759326" w14:textId="387A6495" w:rsidR="00290DCA" w:rsidRDefault="00290DC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 w:bidi="ar-SA"/>
            </w:rPr>
          </w:pPr>
          <w:hyperlink w:anchor="_Toc194858938" w:history="1">
            <w:r w:rsidRPr="007A3E75">
              <w:rPr>
                <w:rStyle w:val="ab"/>
                <w:noProof/>
              </w:rPr>
              <w:t>Описание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63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AFF27" w14:textId="005D0FB8" w:rsidR="00290DCA" w:rsidRDefault="00290DC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 w:bidi="ar-SA"/>
            </w:rPr>
          </w:pPr>
          <w:hyperlink w:anchor="_Toc194858939" w:history="1">
            <w:r w:rsidRPr="007A3E75">
              <w:rPr>
                <w:rStyle w:val="ab"/>
                <w:noProof/>
              </w:rPr>
              <w:t>Подробное описание используемых классов и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63D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B802A" w14:textId="1E3473A4" w:rsidR="00290DCA" w:rsidRDefault="00290DC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 w:bidi="ar-SA"/>
            </w:rPr>
          </w:pPr>
          <w:hyperlink w:anchor="_Toc194858940" w:history="1">
            <w:r w:rsidRPr="007A3E75">
              <w:rPr>
                <w:rStyle w:val="ab"/>
                <w:noProof/>
              </w:rPr>
              <w:t>Базовые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63D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0B4FB" w14:textId="40913E3F" w:rsidR="00290DCA" w:rsidRDefault="00290DC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 w:bidi="ar-SA"/>
            </w:rPr>
          </w:pPr>
          <w:hyperlink w:anchor="_Toc194858941" w:history="1">
            <w:r w:rsidRPr="007A3E75">
              <w:rPr>
                <w:rStyle w:val="ab"/>
                <w:noProof/>
              </w:rPr>
              <w:t>Используемые 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63D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BE656" w14:textId="6D418171" w:rsidR="00290DCA" w:rsidRDefault="00290DC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 w:bidi="ar-SA"/>
            </w:rPr>
          </w:pPr>
          <w:hyperlink w:anchor="_Toc194858942" w:history="1">
            <w:r w:rsidRPr="007A3E75">
              <w:rPr>
                <w:rStyle w:val="ab"/>
                <w:noProof/>
              </w:rPr>
              <w:t>Инструкция пользователя по работе с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63D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05352" w14:textId="48979CBE" w:rsidR="00290DCA" w:rsidRDefault="00290DC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 w:bidi="ar-SA"/>
            </w:rPr>
          </w:pPr>
          <w:hyperlink w:anchor="_Toc194858943" w:history="1">
            <w:r w:rsidRPr="007A3E75">
              <w:rPr>
                <w:rStyle w:val="ab"/>
                <w:noProof/>
              </w:rPr>
              <w:t>Инсталляция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63D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96827" w14:textId="6F63B57E" w:rsidR="00290DCA" w:rsidRDefault="00290DC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 w:bidi="ar-SA"/>
            </w:rPr>
          </w:pPr>
          <w:hyperlink w:anchor="_Toc194858944" w:history="1">
            <w:r w:rsidRPr="007A3E75">
              <w:rPr>
                <w:rStyle w:val="ab"/>
                <w:noProof/>
              </w:rPr>
              <w:t>Запуск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63D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D6134" w14:textId="4E3F60C2" w:rsidR="00290DCA" w:rsidRDefault="00290DC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 w:bidi="ar-SA"/>
            </w:rPr>
          </w:pPr>
          <w:hyperlink w:anchor="_Toc194858945" w:history="1">
            <w:r w:rsidRPr="007A3E75">
              <w:rPr>
                <w:rStyle w:val="ab"/>
                <w:noProof/>
              </w:rPr>
              <w:t>Работа с родительской формой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63D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6FB35" w14:textId="0A128737" w:rsidR="00290DCA" w:rsidRDefault="00290DC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 w:bidi="ar-SA"/>
            </w:rPr>
          </w:pPr>
          <w:hyperlink w:anchor="_Toc194858946" w:history="1">
            <w:r w:rsidRPr="007A3E75">
              <w:rPr>
                <w:rStyle w:val="ab"/>
                <w:noProof/>
              </w:rPr>
              <w:t>Работа в редакторе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63D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FE8B5" w14:textId="5EC7CE61" w:rsidR="00290DCA" w:rsidRDefault="00290DC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 w:bidi="ar-SA"/>
            </w:rPr>
          </w:pPr>
          <w:hyperlink w:anchor="_Toc194858947" w:history="1">
            <w:r w:rsidRPr="007A3E75">
              <w:rPr>
                <w:rStyle w:val="ab"/>
                <w:noProof/>
              </w:rPr>
              <w:t>Общий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63D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7D0AD" w14:textId="277F5A65" w:rsidR="008248D9" w:rsidRDefault="008248D9" w:rsidP="000D2DA8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6A5D6FDC" w14:textId="77777777" w:rsidR="00F56B07" w:rsidRPr="008248D9" w:rsidRDefault="00F56B07" w:rsidP="008248D9">
      <w:pPr>
        <w:pStyle w:val="11"/>
        <w:tabs>
          <w:tab w:val="right" w:leader="dot" w:pos="9628"/>
        </w:tabs>
        <w:rPr>
          <w:noProof/>
        </w:rPr>
      </w:pPr>
      <w:r>
        <w:br w:type="page"/>
      </w:r>
    </w:p>
    <w:p w14:paraId="38FAE259" w14:textId="2B4CDDF8" w:rsidR="00A56696" w:rsidRPr="007979BB" w:rsidRDefault="00A56696" w:rsidP="00A23F79">
      <w:pPr>
        <w:pStyle w:val="a7"/>
        <w:spacing w:line="240" w:lineRule="auto"/>
        <w:ind w:firstLine="709"/>
        <w:rPr>
          <w:sz w:val="28"/>
          <w:szCs w:val="26"/>
        </w:rPr>
      </w:pPr>
      <w:bookmarkStart w:id="0" w:name="_Toc194858937"/>
      <w:bookmarkStart w:id="1" w:name="_Toc188111861"/>
      <w:r w:rsidRPr="007979BB">
        <w:rPr>
          <w:sz w:val="28"/>
          <w:szCs w:val="26"/>
        </w:rPr>
        <w:lastRenderedPageBreak/>
        <w:t>Введение</w:t>
      </w:r>
      <w:bookmarkEnd w:id="0"/>
    </w:p>
    <w:p w14:paraId="15F25926" w14:textId="77777777" w:rsidR="00A86E95" w:rsidRPr="00A86E95" w:rsidRDefault="00A86E95" w:rsidP="007979BB">
      <w:pPr>
        <w:pStyle w:val="a7"/>
        <w:spacing w:line="240" w:lineRule="auto"/>
        <w:ind w:firstLine="709"/>
        <w:rPr>
          <w:rFonts w:eastAsia="NSimSun"/>
          <w:b w:val="0"/>
          <w:sz w:val="28"/>
          <w:szCs w:val="24"/>
        </w:rPr>
      </w:pPr>
      <w:bookmarkStart w:id="2" w:name="_Toc194858938"/>
      <w:bookmarkEnd w:id="1"/>
      <w:r w:rsidRPr="00A86E95">
        <w:rPr>
          <w:rFonts w:eastAsia="NSimSun"/>
          <w:b w:val="0"/>
          <w:sz w:val="28"/>
          <w:szCs w:val="24"/>
        </w:rPr>
        <w:t>Современные цифровые технологии требуют от программного обеспечения высокой эффективности, особенно когда речь идет о графических инструментах. Редакторы изображений играют ключевую роль в цифровом искусстве, веб-дизайне, инженерной графике и других областях. Создание подобного приложения предполагает не только знание основ обработки графики, но и умение применять актуальные методы программирования.</w:t>
      </w:r>
    </w:p>
    <w:p w14:paraId="0D52C29A" w14:textId="77777777" w:rsidR="00A86E95" w:rsidRPr="00A86E95" w:rsidRDefault="00A86E95" w:rsidP="007979BB">
      <w:pPr>
        <w:pStyle w:val="a7"/>
        <w:spacing w:line="240" w:lineRule="auto"/>
        <w:ind w:firstLine="709"/>
        <w:rPr>
          <w:rFonts w:eastAsia="NSimSun"/>
          <w:b w:val="0"/>
          <w:sz w:val="28"/>
          <w:szCs w:val="24"/>
        </w:rPr>
      </w:pPr>
      <w:r w:rsidRPr="00A86E95">
        <w:rPr>
          <w:rFonts w:eastAsia="NSimSun"/>
          <w:b w:val="0"/>
          <w:sz w:val="28"/>
          <w:szCs w:val="24"/>
        </w:rPr>
        <w:t>Использование языка C# и платформы .NET открывает широкие возможности для разработки графических программ, включая инструменты для работы с растровыми и векторными изображениями, создание интерфейса и управление событиями. В рамках данного проекта ставится цель разработать графический редактор с базовым функционалом: рисование, редактирование и сохранение изображений.</w:t>
      </w:r>
    </w:p>
    <w:p w14:paraId="3B003F79" w14:textId="77777777" w:rsidR="00A86E95" w:rsidRPr="00A86E95" w:rsidRDefault="00A86E95" w:rsidP="007979BB">
      <w:pPr>
        <w:pStyle w:val="a7"/>
        <w:spacing w:line="240" w:lineRule="auto"/>
        <w:ind w:firstLine="709"/>
        <w:rPr>
          <w:rFonts w:eastAsia="NSimSun"/>
          <w:b w:val="0"/>
          <w:sz w:val="28"/>
          <w:szCs w:val="24"/>
        </w:rPr>
      </w:pPr>
      <w:r w:rsidRPr="00A86E95">
        <w:rPr>
          <w:rFonts w:eastAsia="NSimSun"/>
          <w:b w:val="0"/>
          <w:sz w:val="28"/>
          <w:szCs w:val="24"/>
        </w:rPr>
        <w:t>Актуальность работы объясняется постоянным спросом на графические редакторы в разных сферах, а также возможностью углубить знания в программировании на C#. В процессе реализации проекта будут изучены принципы обработки графики в .NET, управление событиями и способы повышения производительности приложения.</w:t>
      </w:r>
    </w:p>
    <w:p w14:paraId="138FE146" w14:textId="77777777" w:rsidR="00A86E95" w:rsidRPr="00A86E95" w:rsidRDefault="00A86E95" w:rsidP="007979BB">
      <w:pPr>
        <w:pStyle w:val="a7"/>
        <w:spacing w:line="240" w:lineRule="auto"/>
        <w:ind w:firstLine="709"/>
        <w:rPr>
          <w:rFonts w:eastAsia="NSimSun"/>
          <w:b w:val="0"/>
          <w:sz w:val="28"/>
          <w:szCs w:val="24"/>
        </w:rPr>
      </w:pPr>
      <w:r w:rsidRPr="00A86E95">
        <w:rPr>
          <w:rFonts w:eastAsia="NSimSun"/>
          <w:b w:val="0"/>
          <w:sz w:val="28"/>
          <w:szCs w:val="24"/>
        </w:rPr>
        <w:t>Основная задача проекта - создать удобный и функциональный редактор, поддерживающий стандартные операции с изображениями. В ходе разработки предстоит:</w:t>
      </w:r>
    </w:p>
    <w:p w14:paraId="11C1E584" w14:textId="77777777" w:rsidR="00A86E95" w:rsidRPr="00A86E95" w:rsidRDefault="00A86E95" w:rsidP="007979BB">
      <w:pPr>
        <w:pStyle w:val="a7"/>
        <w:spacing w:line="240" w:lineRule="auto"/>
        <w:ind w:firstLine="709"/>
        <w:rPr>
          <w:rFonts w:eastAsia="NSimSun"/>
          <w:b w:val="0"/>
          <w:sz w:val="28"/>
          <w:szCs w:val="24"/>
        </w:rPr>
      </w:pPr>
      <w:r w:rsidRPr="00A86E95">
        <w:rPr>
          <w:rFonts w:eastAsia="NSimSun"/>
          <w:b w:val="0"/>
          <w:sz w:val="28"/>
          <w:szCs w:val="24"/>
        </w:rPr>
        <w:t>Внедрить основные инструменты рисования (кисть, карандаш, ластик, геометрические фигуры).</w:t>
      </w:r>
    </w:p>
    <w:p w14:paraId="568EBD70" w14:textId="77777777" w:rsidR="00A86E95" w:rsidRPr="00A86E95" w:rsidRDefault="00A86E95" w:rsidP="007979BB">
      <w:pPr>
        <w:pStyle w:val="a7"/>
        <w:spacing w:line="240" w:lineRule="auto"/>
        <w:ind w:firstLine="709"/>
        <w:rPr>
          <w:rFonts w:eastAsia="NSimSun"/>
          <w:b w:val="0"/>
          <w:sz w:val="28"/>
          <w:szCs w:val="24"/>
        </w:rPr>
      </w:pPr>
      <w:r w:rsidRPr="00A86E95">
        <w:rPr>
          <w:rFonts w:eastAsia="NSimSun"/>
          <w:b w:val="0"/>
          <w:sz w:val="28"/>
          <w:szCs w:val="24"/>
        </w:rPr>
        <w:t>Реализовать загрузку и сохранение файлов.</w:t>
      </w:r>
    </w:p>
    <w:p w14:paraId="3D064C47" w14:textId="77777777" w:rsidR="00A86E95" w:rsidRPr="00A86E95" w:rsidRDefault="00A86E95" w:rsidP="007979BB">
      <w:pPr>
        <w:pStyle w:val="a7"/>
        <w:spacing w:line="240" w:lineRule="auto"/>
        <w:ind w:firstLine="709"/>
        <w:rPr>
          <w:rFonts w:eastAsia="NSimSun"/>
          <w:b w:val="0"/>
          <w:sz w:val="28"/>
          <w:szCs w:val="24"/>
        </w:rPr>
      </w:pPr>
      <w:r w:rsidRPr="00A86E95">
        <w:rPr>
          <w:rFonts w:eastAsia="NSimSun"/>
          <w:b w:val="0"/>
          <w:sz w:val="28"/>
          <w:szCs w:val="24"/>
        </w:rPr>
        <w:t>Оптимизировать работу программы и провести тестирование.</w:t>
      </w:r>
    </w:p>
    <w:p w14:paraId="3DF7D169" w14:textId="1EC829DD" w:rsidR="007979BB" w:rsidRDefault="00A86E95" w:rsidP="007979BB">
      <w:pPr>
        <w:pStyle w:val="a7"/>
        <w:spacing w:line="240" w:lineRule="auto"/>
        <w:ind w:firstLine="709"/>
        <w:rPr>
          <w:rFonts w:eastAsia="NSimSun"/>
          <w:b w:val="0"/>
          <w:sz w:val="28"/>
          <w:szCs w:val="24"/>
        </w:rPr>
      </w:pPr>
      <w:r w:rsidRPr="00A86E95">
        <w:rPr>
          <w:rFonts w:eastAsia="NSimSun"/>
          <w:b w:val="0"/>
          <w:sz w:val="28"/>
          <w:szCs w:val="24"/>
        </w:rPr>
        <w:t>Выполнение курсового проекта позволит улучшить навыки в объектно-ориентированном программировании, работе с графикой и проектировании интерфейсов. Кроме того, готовое приложение может послужить базой для дальнейшего расширения его возможностей.</w:t>
      </w:r>
    </w:p>
    <w:p w14:paraId="7FFABD93" w14:textId="77777777" w:rsidR="007979BB" w:rsidRDefault="007979BB">
      <w:pPr>
        <w:suppressAutoHyphens w:val="0"/>
        <w:autoSpaceDN/>
        <w:spacing w:after="160" w:line="259" w:lineRule="auto"/>
        <w:ind w:firstLine="0"/>
        <w:contextualSpacing w:val="0"/>
        <w:jc w:val="left"/>
        <w:textAlignment w:val="auto"/>
        <w:rPr>
          <w:lang w:eastAsia="ru-RU"/>
        </w:rPr>
      </w:pPr>
      <w:r>
        <w:rPr>
          <w:b/>
        </w:rPr>
        <w:br w:type="page"/>
      </w:r>
    </w:p>
    <w:p w14:paraId="1D99443C" w14:textId="67296EC0" w:rsidR="00E5548C" w:rsidRPr="00D73A28" w:rsidRDefault="007872F6" w:rsidP="00D73A28">
      <w:pPr>
        <w:pStyle w:val="a7"/>
        <w:spacing w:line="240" w:lineRule="auto"/>
        <w:ind w:firstLine="709"/>
        <w:rPr>
          <w:sz w:val="28"/>
          <w:szCs w:val="26"/>
        </w:rPr>
      </w:pPr>
      <w:r w:rsidRPr="00D73A28">
        <w:rPr>
          <w:sz w:val="28"/>
          <w:szCs w:val="26"/>
        </w:rPr>
        <w:lastRenderedPageBreak/>
        <w:t>Описание задания</w:t>
      </w:r>
      <w:bookmarkEnd w:id="2"/>
    </w:p>
    <w:p w14:paraId="4C10121B" w14:textId="428F734D" w:rsidR="00FF3D33" w:rsidRDefault="001B5AA5" w:rsidP="00D73A28">
      <w:pPr>
        <w:spacing w:line="240" w:lineRule="auto"/>
        <w:ind w:firstLine="709"/>
      </w:pPr>
      <w:r>
        <w:t>Создать в С# с использованием Windows Forms MDI приложение - графический редактор, позволяющий создавать и редактировать графические файлы с помощью рисования мышью простейших фигур в контурном и заполняемом вариантах, пером, с возможностью операций вырезания, копирования и вставки фрагментов.</w:t>
      </w:r>
    </w:p>
    <w:p w14:paraId="1447280B" w14:textId="77777777" w:rsidR="00FF3D33" w:rsidRDefault="00FF3D33">
      <w:pPr>
        <w:suppressAutoHyphens w:val="0"/>
        <w:autoSpaceDN/>
        <w:spacing w:after="160" w:line="259" w:lineRule="auto"/>
        <w:ind w:firstLine="0"/>
        <w:contextualSpacing w:val="0"/>
        <w:jc w:val="left"/>
        <w:textAlignment w:val="auto"/>
      </w:pPr>
      <w:r>
        <w:br w:type="page"/>
      </w:r>
    </w:p>
    <w:p w14:paraId="23E9A482" w14:textId="5E89C306" w:rsidR="00FF3D33" w:rsidRPr="00D73A28" w:rsidRDefault="00FF3D33" w:rsidP="00D73A28">
      <w:pPr>
        <w:pStyle w:val="a7"/>
        <w:spacing w:line="240" w:lineRule="auto"/>
        <w:ind w:firstLine="709"/>
        <w:rPr>
          <w:sz w:val="28"/>
          <w:szCs w:val="26"/>
        </w:rPr>
      </w:pPr>
      <w:bookmarkStart w:id="3" w:name="_Toc194858939"/>
      <w:r w:rsidRPr="00D73A28">
        <w:rPr>
          <w:sz w:val="28"/>
          <w:szCs w:val="26"/>
        </w:rPr>
        <w:lastRenderedPageBreak/>
        <w:t>Подробное описание используемых классов и алгоритмов</w:t>
      </w:r>
      <w:bookmarkEnd w:id="3"/>
    </w:p>
    <w:p w14:paraId="660BAC5F" w14:textId="0F86F83D" w:rsidR="00F8380E" w:rsidRPr="00BF6D13" w:rsidRDefault="00F8380E" w:rsidP="00D73A28">
      <w:pPr>
        <w:pStyle w:val="a9"/>
        <w:spacing w:line="240" w:lineRule="auto"/>
        <w:ind w:firstLine="709"/>
      </w:pPr>
      <w:bookmarkStart w:id="4" w:name="_Toc194858940"/>
      <w:r>
        <w:t>Базовые классы</w:t>
      </w:r>
      <w:bookmarkEnd w:id="4"/>
    </w:p>
    <w:p w14:paraId="1A3C7471" w14:textId="4E27473E" w:rsidR="00FF3D33" w:rsidRDefault="00FF3D33" w:rsidP="00D73A28">
      <w:pPr>
        <w:spacing w:line="240" w:lineRule="auto"/>
        <w:ind w:firstLine="709"/>
        <w:rPr>
          <w:lang w:eastAsia="ru-RU"/>
        </w:rPr>
      </w:pPr>
      <w:r>
        <w:rPr>
          <w:lang w:eastAsia="ru-RU"/>
        </w:rPr>
        <w:t xml:space="preserve">Все элементы расположены на формах и унаследованы от класса </w:t>
      </w:r>
      <w:r>
        <w:rPr>
          <w:lang w:val="en-US" w:eastAsia="ru-RU"/>
        </w:rPr>
        <w:t>Form</w:t>
      </w:r>
      <w:r>
        <w:rPr>
          <w:lang w:eastAsia="ru-RU"/>
        </w:rPr>
        <w:t>. С</w:t>
      </w:r>
      <w:r w:rsidRPr="00FF3D33">
        <w:rPr>
          <w:lang w:eastAsia="ru-RU"/>
        </w:rPr>
        <w:t xml:space="preserve"> </w:t>
      </w:r>
      <w:r>
        <w:rPr>
          <w:lang w:eastAsia="ru-RU"/>
        </w:rPr>
        <w:t>помощью</w:t>
      </w:r>
      <w:r w:rsidRPr="00FF3D33">
        <w:rPr>
          <w:lang w:eastAsia="ru-RU"/>
        </w:rPr>
        <w:t xml:space="preserve"> </w:t>
      </w:r>
      <w:r>
        <w:rPr>
          <w:lang w:eastAsia="ru-RU"/>
        </w:rPr>
        <w:t>базовых</w:t>
      </w:r>
      <w:r w:rsidRPr="00FF3D33">
        <w:rPr>
          <w:lang w:eastAsia="ru-RU"/>
        </w:rPr>
        <w:t xml:space="preserve"> </w:t>
      </w:r>
      <w:r>
        <w:rPr>
          <w:lang w:eastAsia="ru-RU"/>
        </w:rPr>
        <w:t>контролов</w:t>
      </w:r>
      <w:r w:rsidRPr="00FF3D33">
        <w:rPr>
          <w:lang w:eastAsia="ru-RU"/>
        </w:rPr>
        <w:t xml:space="preserve"> </w:t>
      </w:r>
      <w:r>
        <w:rPr>
          <w:lang w:eastAsia="ru-RU"/>
        </w:rPr>
        <w:t>(</w:t>
      </w:r>
      <w:r w:rsidR="003B53DD">
        <w:rPr>
          <w:lang w:eastAsia="ru-RU"/>
        </w:rPr>
        <w:t>классы</w:t>
      </w:r>
      <w:r w:rsidR="003B53DD" w:rsidRPr="003B53DD">
        <w:rPr>
          <w:lang w:eastAsia="ru-RU"/>
        </w:rPr>
        <w:t xml:space="preserve">: </w:t>
      </w:r>
      <w:r>
        <w:rPr>
          <w:lang w:val="en-US" w:eastAsia="ru-RU"/>
        </w:rPr>
        <w:t>RadioButton</w:t>
      </w:r>
      <w:r w:rsidRPr="00FF3D33">
        <w:rPr>
          <w:lang w:eastAsia="ru-RU"/>
        </w:rPr>
        <w:t xml:space="preserve">, </w:t>
      </w:r>
      <w:r>
        <w:rPr>
          <w:lang w:val="en-US" w:eastAsia="ru-RU"/>
        </w:rPr>
        <w:t>TrackBar</w:t>
      </w:r>
      <w:r w:rsidRPr="00FF3D33">
        <w:rPr>
          <w:lang w:eastAsia="ru-RU"/>
        </w:rPr>
        <w:t xml:space="preserve">, </w:t>
      </w:r>
      <w:r>
        <w:rPr>
          <w:lang w:val="en-US" w:eastAsia="ru-RU"/>
        </w:rPr>
        <w:t>Label</w:t>
      </w:r>
      <w:r w:rsidRPr="00FF3D33">
        <w:rPr>
          <w:lang w:eastAsia="ru-RU"/>
        </w:rPr>
        <w:t xml:space="preserve">, </w:t>
      </w:r>
      <w:r>
        <w:rPr>
          <w:lang w:val="en-US" w:eastAsia="ru-RU"/>
        </w:rPr>
        <w:t>Button</w:t>
      </w:r>
      <w:r w:rsidRPr="00FF3D33">
        <w:rPr>
          <w:lang w:eastAsia="ru-RU"/>
        </w:rPr>
        <w:t xml:space="preserve">, </w:t>
      </w:r>
      <w:r>
        <w:rPr>
          <w:lang w:val="en-US" w:eastAsia="ru-RU"/>
        </w:rPr>
        <w:t>ToolStripMenu</w:t>
      </w:r>
      <w:r w:rsidRPr="00FF3D33">
        <w:rPr>
          <w:lang w:eastAsia="ru-RU"/>
        </w:rPr>
        <w:t xml:space="preserve">, </w:t>
      </w:r>
      <w:r>
        <w:rPr>
          <w:lang w:val="en-US" w:eastAsia="ru-RU"/>
        </w:rPr>
        <w:t>PictureBox</w:t>
      </w:r>
      <w:r w:rsidR="003B53DD" w:rsidRPr="003B53DD">
        <w:rPr>
          <w:lang w:eastAsia="ru-RU"/>
        </w:rPr>
        <w:t xml:space="preserve">, </w:t>
      </w:r>
      <w:r w:rsidR="003B53DD">
        <w:rPr>
          <w:lang w:val="en-US" w:eastAsia="ru-RU"/>
        </w:rPr>
        <w:t>StatusStrip</w:t>
      </w:r>
      <w:r>
        <w:rPr>
          <w:lang w:eastAsia="ru-RU"/>
        </w:rPr>
        <w:t xml:space="preserve">) пользователь может взаимодействовать с </w:t>
      </w:r>
      <w:r w:rsidR="003B53DD">
        <w:rPr>
          <w:lang w:eastAsia="ru-RU"/>
        </w:rPr>
        <w:t>программой. Для работы с базовыми средствами операционной системы, а конкретно диалогами сохранения и открытия файла используются классы (</w:t>
      </w:r>
      <w:r w:rsidR="003B53DD">
        <w:rPr>
          <w:lang w:val="en-US" w:eastAsia="ru-RU"/>
        </w:rPr>
        <w:t>OpenFileDialog</w:t>
      </w:r>
      <w:r w:rsidR="003B53DD" w:rsidRPr="003B53DD">
        <w:rPr>
          <w:lang w:eastAsia="ru-RU"/>
        </w:rPr>
        <w:t xml:space="preserve">, </w:t>
      </w:r>
      <w:r w:rsidR="003B53DD">
        <w:rPr>
          <w:lang w:val="en-US" w:eastAsia="ru-RU"/>
        </w:rPr>
        <w:t>SaveFileDialog</w:t>
      </w:r>
      <w:r w:rsidR="003B53DD">
        <w:rPr>
          <w:lang w:eastAsia="ru-RU"/>
        </w:rPr>
        <w:t>).</w:t>
      </w:r>
    </w:p>
    <w:p w14:paraId="53E4EC11" w14:textId="69664F64" w:rsidR="00D76C95" w:rsidRDefault="00D76C95" w:rsidP="00D73A28">
      <w:pPr>
        <w:spacing w:line="240" w:lineRule="auto"/>
        <w:ind w:firstLine="709"/>
        <w:rPr>
          <w:lang w:eastAsia="ru-RU"/>
        </w:rPr>
      </w:pPr>
      <w:r>
        <w:rPr>
          <w:lang w:eastAsia="ru-RU"/>
        </w:rPr>
        <w:t xml:space="preserve">Для работы с изображением используется класс </w:t>
      </w:r>
      <w:r>
        <w:rPr>
          <w:lang w:val="en-US" w:eastAsia="ru-RU"/>
        </w:rPr>
        <w:t>Bitmap</w:t>
      </w:r>
      <w:r>
        <w:rPr>
          <w:lang w:eastAsia="ru-RU"/>
        </w:rPr>
        <w:t xml:space="preserve">, для хранения основного и временного изображений, </w:t>
      </w:r>
      <w:r>
        <w:rPr>
          <w:lang w:val="en-US" w:eastAsia="ru-RU"/>
        </w:rPr>
        <w:t>Color</w:t>
      </w:r>
      <w:r w:rsidRPr="00D76C95">
        <w:rPr>
          <w:lang w:eastAsia="ru-RU"/>
        </w:rPr>
        <w:t xml:space="preserve"> – </w:t>
      </w:r>
      <w:r>
        <w:rPr>
          <w:lang w:eastAsia="ru-RU"/>
        </w:rPr>
        <w:t xml:space="preserve">для работы с цветом, </w:t>
      </w:r>
      <w:r>
        <w:rPr>
          <w:lang w:val="en-US" w:eastAsia="ru-RU"/>
        </w:rPr>
        <w:t>Rectangle</w:t>
      </w:r>
      <w:r>
        <w:rPr>
          <w:lang w:eastAsia="ru-RU"/>
        </w:rPr>
        <w:t xml:space="preserve"> – для рисования фигур и служебных операций,</w:t>
      </w:r>
      <w:r w:rsidRPr="00D76C95">
        <w:rPr>
          <w:lang w:eastAsia="ru-RU"/>
        </w:rPr>
        <w:t xml:space="preserve"> </w:t>
      </w:r>
      <w:r>
        <w:rPr>
          <w:lang w:val="en-US" w:eastAsia="ru-RU"/>
        </w:rPr>
        <w:t>Pen</w:t>
      </w:r>
      <w:r>
        <w:rPr>
          <w:lang w:eastAsia="ru-RU"/>
        </w:rPr>
        <w:t xml:space="preserve">, </w:t>
      </w:r>
      <w:r>
        <w:rPr>
          <w:lang w:val="en-US" w:eastAsia="ru-RU"/>
        </w:rPr>
        <w:t>Graphics</w:t>
      </w:r>
      <w:r w:rsidRPr="00D76C95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Brush</w:t>
      </w:r>
      <w:r w:rsidRPr="00D76C95">
        <w:rPr>
          <w:lang w:eastAsia="ru-RU"/>
        </w:rPr>
        <w:t xml:space="preserve"> </w:t>
      </w:r>
      <w:r>
        <w:rPr>
          <w:lang w:eastAsia="ru-RU"/>
        </w:rPr>
        <w:t>–</w:t>
      </w:r>
      <w:r w:rsidRPr="00D76C95">
        <w:rPr>
          <w:lang w:eastAsia="ru-RU"/>
        </w:rPr>
        <w:t xml:space="preserve"> </w:t>
      </w:r>
      <w:r>
        <w:rPr>
          <w:lang w:eastAsia="ru-RU"/>
        </w:rPr>
        <w:t xml:space="preserve">для рисования фигур. </w:t>
      </w:r>
    </w:p>
    <w:p w14:paraId="4D963C15" w14:textId="3522C36A" w:rsidR="00F8380E" w:rsidRPr="00F8380E" w:rsidRDefault="00D76C95" w:rsidP="00D73A28">
      <w:pPr>
        <w:spacing w:line="240" w:lineRule="auto"/>
        <w:ind w:firstLine="709"/>
        <w:rPr>
          <w:lang w:eastAsia="ru-RU"/>
        </w:rPr>
      </w:pPr>
      <w:r>
        <w:rPr>
          <w:lang w:eastAsia="ru-RU"/>
        </w:rPr>
        <w:t xml:space="preserve">Для хранения служебной информации используются </w:t>
      </w:r>
      <w:r>
        <w:rPr>
          <w:lang w:val="en-US" w:eastAsia="ru-RU"/>
        </w:rPr>
        <w:t>Dictionary</w:t>
      </w:r>
      <w:r>
        <w:rPr>
          <w:lang w:eastAsia="ru-RU"/>
        </w:rPr>
        <w:t xml:space="preserve"> и </w:t>
      </w:r>
      <w:r>
        <w:rPr>
          <w:lang w:val="en-US" w:eastAsia="ru-RU"/>
        </w:rPr>
        <w:t>Stack</w:t>
      </w:r>
      <w:r w:rsidR="00F8380E">
        <w:rPr>
          <w:lang w:eastAsia="ru-RU"/>
        </w:rPr>
        <w:t xml:space="preserve">. Для быстрой обработки изображения используется класс </w:t>
      </w:r>
      <w:r w:rsidR="00F8380E">
        <w:rPr>
          <w:lang w:val="en-US" w:eastAsia="ru-RU"/>
        </w:rPr>
        <w:t>Marshall</w:t>
      </w:r>
      <w:r w:rsidR="00F8380E">
        <w:rPr>
          <w:lang w:eastAsia="ru-RU"/>
        </w:rPr>
        <w:t xml:space="preserve"> и </w:t>
      </w:r>
      <w:r w:rsidR="00F8380E">
        <w:rPr>
          <w:lang w:val="en-US" w:eastAsia="ru-RU"/>
        </w:rPr>
        <w:t>BitmapData</w:t>
      </w:r>
      <w:r w:rsidR="00F8380E">
        <w:rPr>
          <w:lang w:eastAsia="ru-RU"/>
        </w:rPr>
        <w:t xml:space="preserve">. Для работы с буфером обмена используется класс </w:t>
      </w:r>
      <w:r w:rsidR="00F8380E">
        <w:rPr>
          <w:lang w:val="en-US" w:eastAsia="ru-RU"/>
        </w:rPr>
        <w:t>Clipboard</w:t>
      </w:r>
      <w:r w:rsidR="00F8380E">
        <w:rPr>
          <w:lang w:eastAsia="ru-RU"/>
        </w:rPr>
        <w:t>.</w:t>
      </w:r>
    </w:p>
    <w:p w14:paraId="0DE9B392" w14:textId="3BEAB71B" w:rsidR="00F8380E" w:rsidRDefault="00F8380E" w:rsidP="00D73A28">
      <w:pPr>
        <w:spacing w:line="240" w:lineRule="auto"/>
        <w:ind w:firstLine="709"/>
        <w:rPr>
          <w:lang w:eastAsia="ru-RU"/>
        </w:rPr>
      </w:pPr>
      <w:r>
        <w:rPr>
          <w:lang w:eastAsia="ru-RU"/>
        </w:rPr>
        <w:t xml:space="preserve">Для работы с выделенным фрагментом изображения разработан собственный класс </w:t>
      </w:r>
      <w:r>
        <w:rPr>
          <w:lang w:val="en-US" w:eastAsia="ru-RU"/>
        </w:rPr>
        <w:t>DraggedFragment</w:t>
      </w:r>
      <w:r>
        <w:rPr>
          <w:lang w:eastAsia="ru-RU"/>
        </w:rPr>
        <w:t>.</w:t>
      </w:r>
    </w:p>
    <w:p w14:paraId="5941CA6F" w14:textId="52383ED8" w:rsidR="00BF6D13" w:rsidRDefault="00BF6D13" w:rsidP="00D73A28">
      <w:pPr>
        <w:pStyle w:val="a9"/>
        <w:spacing w:line="240" w:lineRule="auto"/>
        <w:ind w:firstLine="709"/>
      </w:pPr>
      <w:bookmarkStart w:id="5" w:name="_Toc194858941"/>
      <w:r>
        <w:t>Используемые алгоритмы</w:t>
      </w:r>
      <w:bookmarkEnd w:id="5"/>
    </w:p>
    <w:p w14:paraId="52CFD7A2" w14:textId="146BB16B" w:rsidR="00FD2353" w:rsidRDefault="00FD2353" w:rsidP="00D73A28">
      <w:pPr>
        <w:spacing w:line="240" w:lineRule="auto"/>
        <w:ind w:firstLine="709"/>
        <w:rPr>
          <w:lang w:eastAsia="ru-RU"/>
        </w:rPr>
      </w:pPr>
      <w:r w:rsidRPr="00FD2353">
        <w:rPr>
          <w:u w:val="single"/>
          <w:lang w:eastAsia="ru-RU"/>
        </w:rPr>
        <w:t>Выбор цвета</w:t>
      </w:r>
      <w:r w:rsidRPr="00FD2353">
        <w:rPr>
          <w:lang w:eastAsia="ru-RU"/>
        </w:rPr>
        <w:t xml:space="preserve"> (</w:t>
      </w:r>
      <w:r>
        <w:rPr>
          <w:lang w:eastAsia="ru-RU"/>
        </w:rPr>
        <w:t>основной, дополнительный</w:t>
      </w:r>
      <w:r w:rsidRPr="00FD2353">
        <w:rPr>
          <w:lang w:eastAsia="ru-RU"/>
        </w:rPr>
        <w:t>)</w:t>
      </w:r>
      <w:r>
        <w:rPr>
          <w:lang w:eastAsia="ru-RU"/>
        </w:rPr>
        <w:t xml:space="preserve"> реализуется через системный диалог выбора цвета, выбранный цвет в диалоге устанавливается как фоновый цвет кнопки.</w:t>
      </w:r>
    </w:p>
    <w:p w14:paraId="0282071B" w14:textId="70960315" w:rsidR="00FD2353" w:rsidRPr="00FD2353" w:rsidRDefault="00FD2353" w:rsidP="00D73A28">
      <w:pPr>
        <w:spacing w:line="240" w:lineRule="auto"/>
        <w:ind w:firstLine="709"/>
        <w:rPr>
          <w:lang w:eastAsia="ru-RU"/>
        </w:rPr>
      </w:pPr>
      <w:r w:rsidRPr="00FD2353">
        <w:rPr>
          <w:u w:val="single"/>
          <w:lang w:eastAsia="ru-RU"/>
        </w:rPr>
        <w:t>Выбор цвета для инструмента</w:t>
      </w:r>
      <w:r>
        <w:rPr>
          <w:lang w:eastAsia="ru-RU"/>
        </w:rPr>
        <w:t xml:space="preserve"> реализован внутри события</w:t>
      </w:r>
      <w:r w:rsidRPr="00FD2353">
        <w:rPr>
          <w:lang w:eastAsia="ru-RU"/>
        </w:rPr>
        <w:t xml:space="preserve"> </w:t>
      </w:r>
      <w:r>
        <w:rPr>
          <w:lang w:val="en-US" w:eastAsia="ru-RU"/>
        </w:rPr>
        <w:t>MouseMove</w:t>
      </w:r>
      <w:r>
        <w:rPr>
          <w:lang w:eastAsia="ru-RU"/>
        </w:rPr>
        <w:t xml:space="preserve"> объекта </w:t>
      </w:r>
      <w:r>
        <w:rPr>
          <w:lang w:val="en-US" w:eastAsia="ru-RU"/>
        </w:rPr>
        <w:t>PicureBox</w:t>
      </w:r>
      <w:r>
        <w:rPr>
          <w:lang w:eastAsia="ru-RU"/>
        </w:rPr>
        <w:t>. Цвет выбирается определением зажатой клавиши мыши. При нажатии левой клавиши инструменту присваивается основной цвет, при нажатии правой – дополнительный.</w:t>
      </w:r>
    </w:p>
    <w:p w14:paraId="346937AF" w14:textId="41D6383C" w:rsidR="00BF6D13" w:rsidRDefault="00BF6D13" w:rsidP="00D73A28">
      <w:pPr>
        <w:spacing w:line="240" w:lineRule="auto"/>
        <w:ind w:firstLine="709"/>
        <w:rPr>
          <w:lang w:eastAsia="ru-RU"/>
        </w:rPr>
      </w:pPr>
      <w:r w:rsidRPr="00BF6D13">
        <w:rPr>
          <w:u w:val="single"/>
          <w:lang w:eastAsia="ru-RU"/>
        </w:rPr>
        <w:t>Рисование мышью</w:t>
      </w:r>
      <w:r>
        <w:rPr>
          <w:lang w:eastAsia="ru-RU"/>
        </w:rPr>
        <w:t xml:space="preserve"> </w:t>
      </w:r>
      <w:r w:rsidR="002839C0">
        <w:rPr>
          <w:lang w:eastAsia="ru-RU"/>
        </w:rPr>
        <w:t xml:space="preserve">(ластик, </w:t>
      </w:r>
      <w:r w:rsidR="00FD2353">
        <w:rPr>
          <w:lang w:eastAsia="ru-RU"/>
        </w:rPr>
        <w:t>карандаш, кисть</w:t>
      </w:r>
      <w:r w:rsidR="002839C0">
        <w:rPr>
          <w:lang w:eastAsia="ru-RU"/>
        </w:rPr>
        <w:t xml:space="preserve">) </w:t>
      </w:r>
      <w:r>
        <w:rPr>
          <w:lang w:eastAsia="ru-RU"/>
        </w:rPr>
        <w:t xml:space="preserve">реализуется через 3 события мыши на </w:t>
      </w:r>
      <w:r>
        <w:rPr>
          <w:lang w:val="en-US" w:eastAsia="ru-RU"/>
        </w:rPr>
        <w:t>PictureBox</w:t>
      </w:r>
      <w:r w:rsidRPr="00BF6D13">
        <w:rPr>
          <w:lang w:eastAsia="ru-RU"/>
        </w:rPr>
        <w:t>:</w:t>
      </w:r>
    </w:p>
    <w:p w14:paraId="7F90E860" w14:textId="7200CD8A" w:rsidR="00BF6D13" w:rsidRPr="00F44A80" w:rsidRDefault="00BF6D13" w:rsidP="00D73A28">
      <w:pPr>
        <w:spacing w:line="240" w:lineRule="auto"/>
        <w:ind w:firstLine="709"/>
        <w:rPr>
          <w:lang w:eastAsia="ru-RU"/>
        </w:rPr>
      </w:pPr>
      <w:r>
        <w:rPr>
          <w:lang w:eastAsia="ru-RU"/>
        </w:rPr>
        <w:t xml:space="preserve">1. </w:t>
      </w:r>
      <w:r>
        <w:rPr>
          <w:lang w:val="en-US" w:eastAsia="ru-RU"/>
        </w:rPr>
        <w:t>MouseDown</w:t>
      </w:r>
      <w:r>
        <w:rPr>
          <w:lang w:eastAsia="ru-RU"/>
        </w:rPr>
        <w:t xml:space="preserve"> – при зажатой клавише мыши определяется выбранный инструмент, проставляется флаг рисования</w:t>
      </w:r>
      <w:r w:rsidRPr="00BF6D13">
        <w:rPr>
          <w:lang w:eastAsia="ru-RU"/>
        </w:rPr>
        <w:t xml:space="preserve">: </w:t>
      </w:r>
      <w:r>
        <w:rPr>
          <w:lang w:val="en-US" w:eastAsia="ru-RU"/>
        </w:rPr>
        <w:t>CanPaint</w:t>
      </w:r>
      <w:r w:rsidR="00F44A80" w:rsidRPr="00F44A80">
        <w:rPr>
          <w:lang w:eastAsia="ru-RU"/>
        </w:rPr>
        <w:t>.</w:t>
      </w:r>
    </w:p>
    <w:p w14:paraId="66F8004B" w14:textId="5D157002" w:rsidR="00BF6D13" w:rsidRDefault="00BF6D13" w:rsidP="00D73A28">
      <w:pPr>
        <w:spacing w:line="240" w:lineRule="auto"/>
        <w:ind w:firstLine="709"/>
        <w:rPr>
          <w:lang w:eastAsia="ru-RU"/>
        </w:rPr>
      </w:pPr>
      <w:r w:rsidRPr="002839C0">
        <w:rPr>
          <w:lang w:eastAsia="ru-RU"/>
        </w:rPr>
        <w:t>2</w:t>
      </w:r>
      <w:r>
        <w:rPr>
          <w:lang w:eastAsia="ru-RU"/>
        </w:rPr>
        <w:t xml:space="preserve">. </w:t>
      </w:r>
      <w:r>
        <w:rPr>
          <w:lang w:val="en-US" w:eastAsia="ru-RU"/>
        </w:rPr>
        <w:t>MouseMove</w:t>
      </w:r>
      <w:r>
        <w:rPr>
          <w:lang w:eastAsia="ru-RU"/>
        </w:rPr>
        <w:t xml:space="preserve"> – </w:t>
      </w:r>
      <w:r w:rsidR="002839C0">
        <w:rPr>
          <w:lang w:eastAsia="ru-RU"/>
        </w:rPr>
        <w:t xml:space="preserve">при движении указателя, </w:t>
      </w:r>
      <w:r>
        <w:rPr>
          <w:lang w:eastAsia="ru-RU"/>
        </w:rPr>
        <w:t xml:space="preserve">если установлен </w:t>
      </w:r>
      <w:r w:rsidR="002839C0">
        <w:rPr>
          <w:lang w:eastAsia="ru-RU"/>
        </w:rPr>
        <w:t xml:space="preserve">флаг </w:t>
      </w:r>
      <w:r w:rsidR="002839C0">
        <w:rPr>
          <w:lang w:val="en-US" w:eastAsia="ru-RU"/>
        </w:rPr>
        <w:t>CanPaint</w:t>
      </w:r>
      <w:r w:rsidR="002839C0">
        <w:rPr>
          <w:lang w:eastAsia="ru-RU"/>
        </w:rPr>
        <w:t>, то на позиции указателя мыши рисуется линия.</w:t>
      </w:r>
    </w:p>
    <w:p w14:paraId="2EAD7410" w14:textId="672EF943" w:rsidR="002839C0" w:rsidRPr="002839C0" w:rsidRDefault="002839C0" w:rsidP="00D73A28">
      <w:pPr>
        <w:spacing w:line="240" w:lineRule="auto"/>
        <w:ind w:firstLine="709"/>
        <w:rPr>
          <w:lang w:eastAsia="ru-RU"/>
        </w:rPr>
      </w:pPr>
      <w:r>
        <w:rPr>
          <w:lang w:eastAsia="ru-RU"/>
        </w:rPr>
        <w:t xml:space="preserve">3. </w:t>
      </w:r>
      <w:r>
        <w:rPr>
          <w:lang w:val="en-US" w:eastAsia="ru-RU"/>
        </w:rPr>
        <w:t>MouseUp</w:t>
      </w:r>
      <w:r>
        <w:rPr>
          <w:lang w:eastAsia="ru-RU"/>
        </w:rPr>
        <w:t xml:space="preserve"> – при отпускании клавиши мыши флаг </w:t>
      </w:r>
      <w:r>
        <w:rPr>
          <w:lang w:val="en-US" w:eastAsia="ru-RU"/>
        </w:rPr>
        <w:t>CanPaint</w:t>
      </w:r>
      <w:r w:rsidRPr="002839C0">
        <w:rPr>
          <w:lang w:eastAsia="ru-RU"/>
        </w:rPr>
        <w:t xml:space="preserve"> </w:t>
      </w:r>
      <w:r>
        <w:rPr>
          <w:lang w:eastAsia="ru-RU"/>
        </w:rPr>
        <w:t>сбрасывается, чтобы движение по холсту не вызывало рисование.</w:t>
      </w:r>
    </w:p>
    <w:p w14:paraId="56246662" w14:textId="7E367252" w:rsidR="00F8380E" w:rsidRDefault="0037763D" w:rsidP="00D73A28">
      <w:pPr>
        <w:spacing w:line="240" w:lineRule="auto"/>
        <w:ind w:firstLine="709"/>
        <w:rPr>
          <w:lang w:eastAsia="ru-RU"/>
        </w:rPr>
      </w:pPr>
      <w:r w:rsidRPr="00F44A80">
        <w:rPr>
          <w:u w:val="single"/>
          <w:lang w:eastAsia="ru-RU"/>
        </w:rPr>
        <w:t xml:space="preserve">Рисование фигур (эллипс, </w:t>
      </w:r>
      <w:r w:rsidR="00F44A80" w:rsidRPr="00F44A80">
        <w:rPr>
          <w:u w:val="single"/>
          <w:lang w:eastAsia="ru-RU"/>
        </w:rPr>
        <w:t>параллелограмм</w:t>
      </w:r>
      <w:r w:rsidR="000D2087">
        <w:rPr>
          <w:u w:val="single"/>
          <w:lang w:eastAsia="ru-RU"/>
        </w:rPr>
        <w:t>, линия</w:t>
      </w:r>
      <w:r w:rsidRPr="00F44A80">
        <w:rPr>
          <w:u w:val="single"/>
          <w:lang w:eastAsia="ru-RU"/>
        </w:rPr>
        <w:t>)</w:t>
      </w:r>
      <w:r w:rsidR="00F44A80">
        <w:rPr>
          <w:lang w:eastAsia="ru-RU"/>
        </w:rPr>
        <w:t xml:space="preserve"> производится через наложение временного </w:t>
      </w:r>
      <w:r w:rsidR="00F44A80">
        <w:rPr>
          <w:lang w:val="en-US" w:eastAsia="ru-RU"/>
        </w:rPr>
        <w:t>Bitmap</w:t>
      </w:r>
      <w:r w:rsidR="00F44A80" w:rsidRPr="00F44A80">
        <w:rPr>
          <w:lang w:eastAsia="ru-RU"/>
        </w:rPr>
        <w:t xml:space="preserve"> </w:t>
      </w:r>
      <w:r w:rsidR="00F44A80">
        <w:rPr>
          <w:lang w:eastAsia="ru-RU"/>
        </w:rPr>
        <w:t>на область рисования. Также как и для рисования мышью производится выбор фигуры, цвета</w:t>
      </w:r>
      <w:r w:rsidR="00381685">
        <w:rPr>
          <w:lang w:eastAsia="ru-RU"/>
        </w:rPr>
        <w:t xml:space="preserve"> через радиокнопки. При зажатии кнопки противоположный край располагается по курсору мыши и при отпускании кнопки мыши, временное изображение, на котором отображалась фигура</w:t>
      </w:r>
      <w:r w:rsidR="00C9391B">
        <w:rPr>
          <w:lang w:eastAsia="ru-RU"/>
        </w:rPr>
        <w:t>,</w:t>
      </w:r>
      <w:r w:rsidR="00381685">
        <w:rPr>
          <w:lang w:eastAsia="ru-RU"/>
        </w:rPr>
        <w:t xml:space="preserve"> применяется к полотну.</w:t>
      </w:r>
      <w:r w:rsidR="00C9391B">
        <w:rPr>
          <w:lang w:eastAsia="ru-RU"/>
        </w:rPr>
        <w:t xml:space="preserve"> Также обрабатывается нажатие клавиши </w:t>
      </w:r>
      <w:r w:rsidR="00C9391B">
        <w:rPr>
          <w:lang w:val="en-US" w:eastAsia="ru-RU"/>
        </w:rPr>
        <w:t>C</w:t>
      </w:r>
      <w:r w:rsidR="0041653A">
        <w:rPr>
          <w:lang w:val="en-US" w:eastAsia="ru-RU"/>
        </w:rPr>
        <w:t>T</w:t>
      </w:r>
      <w:r w:rsidR="00C9391B">
        <w:rPr>
          <w:lang w:val="en-US" w:eastAsia="ru-RU"/>
        </w:rPr>
        <w:t>RL</w:t>
      </w:r>
      <w:r w:rsidR="00C9391B" w:rsidRPr="00C9391B">
        <w:rPr>
          <w:lang w:eastAsia="ru-RU"/>
        </w:rPr>
        <w:t xml:space="preserve"> </w:t>
      </w:r>
      <w:r w:rsidR="00C9391B">
        <w:rPr>
          <w:lang w:eastAsia="ru-RU"/>
        </w:rPr>
        <w:t>для пропорционального изменения фи</w:t>
      </w:r>
      <w:r w:rsidR="003B6596">
        <w:rPr>
          <w:lang w:eastAsia="ru-RU"/>
        </w:rPr>
        <w:t>г</w:t>
      </w:r>
      <w:r w:rsidR="00C9391B">
        <w:rPr>
          <w:lang w:eastAsia="ru-RU"/>
        </w:rPr>
        <w:t>уры</w:t>
      </w:r>
      <w:r w:rsidR="003B6596">
        <w:rPr>
          <w:lang w:eastAsia="ru-RU"/>
        </w:rPr>
        <w:t>, размер высчитывается по длине противоположной стороны.</w:t>
      </w:r>
    </w:p>
    <w:p w14:paraId="09CCADED" w14:textId="4418C753" w:rsidR="00406103" w:rsidRPr="00406103" w:rsidRDefault="00406103" w:rsidP="00D73A28">
      <w:pPr>
        <w:spacing w:line="240" w:lineRule="auto"/>
        <w:ind w:firstLine="709"/>
        <w:rPr>
          <w:lang w:eastAsia="ru-RU"/>
        </w:rPr>
      </w:pPr>
      <w:r w:rsidRPr="005B3C5A">
        <w:rPr>
          <w:u w:val="single"/>
          <w:lang w:eastAsia="ru-RU"/>
        </w:rPr>
        <w:t>Изменение размера холста</w:t>
      </w:r>
      <w:r>
        <w:rPr>
          <w:lang w:eastAsia="ru-RU"/>
        </w:rPr>
        <w:t xml:space="preserve"> реализовано через сохранение текущего изображения в </w:t>
      </w:r>
      <w:r>
        <w:rPr>
          <w:lang w:val="en-US" w:eastAsia="ru-RU"/>
        </w:rPr>
        <w:t>Bitmap</w:t>
      </w:r>
      <w:r w:rsidRPr="00406103">
        <w:rPr>
          <w:lang w:eastAsia="ru-RU"/>
        </w:rPr>
        <w:t xml:space="preserve"> </w:t>
      </w:r>
      <w:r>
        <w:rPr>
          <w:lang w:eastAsia="ru-RU"/>
        </w:rPr>
        <w:t xml:space="preserve">и применении </w:t>
      </w:r>
      <w:r>
        <w:rPr>
          <w:lang w:val="en-US" w:eastAsia="ru-RU"/>
        </w:rPr>
        <w:t>Bitmap</w:t>
      </w:r>
      <w:r w:rsidRPr="00406103">
        <w:rPr>
          <w:lang w:eastAsia="ru-RU"/>
        </w:rPr>
        <w:t xml:space="preserve"> </w:t>
      </w:r>
      <w:r>
        <w:rPr>
          <w:lang w:eastAsia="ru-RU"/>
        </w:rPr>
        <w:t xml:space="preserve">новому холсту. Размер холста </w:t>
      </w:r>
      <w:r>
        <w:rPr>
          <w:lang w:eastAsia="ru-RU"/>
        </w:rPr>
        <w:lastRenderedPageBreak/>
        <w:t>меняется при выборе соответствующего инструмента и зажатии правого нижнего угла области рисования.</w:t>
      </w:r>
    </w:p>
    <w:p w14:paraId="0E21893A" w14:textId="3550803A" w:rsidR="00381685" w:rsidRDefault="00381685" w:rsidP="00D73A28">
      <w:pPr>
        <w:spacing w:line="240" w:lineRule="auto"/>
        <w:ind w:firstLine="709"/>
        <w:rPr>
          <w:lang w:eastAsia="ru-RU"/>
        </w:rPr>
      </w:pPr>
      <w:r w:rsidRPr="000D2087">
        <w:rPr>
          <w:u w:val="single"/>
          <w:lang w:eastAsia="ru-RU"/>
        </w:rPr>
        <w:t>Выдел</w:t>
      </w:r>
      <w:r w:rsidR="000D2087" w:rsidRPr="000D2087">
        <w:rPr>
          <w:u w:val="single"/>
          <w:lang w:eastAsia="ru-RU"/>
        </w:rPr>
        <w:t>ение области</w:t>
      </w:r>
      <w:r w:rsidR="000D2087">
        <w:rPr>
          <w:lang w:eastAsia="ru-RU"/>
        </w:rPr>
        <w:t xml:space="preserve"> реализовано по принципу рисования прямоугольника, рисуется область выделения и если курсор внутри области выделения, то при зажатии кнопки мыши он перетаскивается.</w:t>
      </w:r>
    </w:p>
    <w:p w14:paraId="6C540AC2" w14:textId="24C6BECC" w:rsidR="000D2087" w:rsidRDefault="000D2087" w:rsidP="00D73A28">
      <w:pPr>
        <w:spacing w:line="240" w:lineRule="auto"/>
        <w:ind w:firstLine="709"/>
        <w:rPr>
          <w:lang w:eastAsia="ru-RU"/>
        </w:rPr>
      </w:pPr>
      <w:r w:rsidRPr="000D2087">
        <w:rPr>
          <w:u w:val="single"/>
          <w:lang w:eastAsia="ru-RU"/>
        </w:rPr>
        <w:t>Пипетка</w:t>
      </w:r>
      <w:r>
        <w:rPr>
          <w:lang w:eastAsia="ru-RU"/>
        </w:rPr>
        <w:t xml:space="preserve"> реализована по событию </w:t>
      </w:r>
      <w:r>
        <w:rPr>
          <w:lang w:val="en-US" w:eastAsia="ru-RU"/>
        </w:rPr>
        <w:t>MouseDown</w:t>
      </w:r>
      <w:r>
        <w:rPr>
          <w:lang w:eastAsia="ru-RU"/>
        </w:rPr>
        <w:t>, цвет извлекается из пикселя</w:t>
      </w:r>
      <w:r w:rsidRPr="000D2087">
        <w:rPr>
          <w:lang w:eastAsia="ru-RU"/>
        </w:rPr>
        <w:t xml:space="preserve"> </w:t>
      </w:r>
      <w:r>
        <w:rPr>
          <w:lang w:eastAsia="ru-RU"/>
        </w:rPr>
        <w:t xml:space="preserve">с помощью метода </w:t>
      </w:r>
      <w:r>
        <w:rPr>
          <w:lang w:val="en-US" w:eastAsia="ru-RU"/>
        </w:rPr>
        <w:t>GetPixel</w:t>
      </w:r>
      <w:r w:rsidRPr="000D2087">
        <w:rPr>
          <w:lang w:eastAsia="ru-RU"/>
        </w:rPr>
        <w:t xml:space="preserve"> </w:t>
      </w:r>
      <w:r>
        <w:rPr>
          <w:lang w:eastAsia="ru-RU"/>
        </w:rPr>
        <w:t xml:space="preserve">в который передается координата курсора события </w:t>
      </w:r>
      <w:r>
        <w:rPr>
          <w:lang w:val="en-US" w:eastAsia="ru-RU"/>
        </w:rPr>
        <w:t>MouseUp</w:t>
      </w:r>
      <w:r w:rsidRPr="000D2087">
        <w:rPr>
          <w:lang w:eastAsia="ru-RU"/>
        </w:rPr>
        <w:t>.</w:t>
      </w:r>
    </w:p>
    <w:p w14:paraId="77926F2C" w14:textId="15146F4A" w:rsidR="000D2087" w:rsidRDefault="000D2087" w:rsidP="00D73A28">
      <w:pPr>
        <w:spacing w:line="240" w:lineRule="auto"/>
        <w:ind w:firstLine="709"/>
        <w:rPr>
          <w:lang w:eastAsia="ru-RU"/>
        </w:rPr>
      </w:pPr>
      <w:r w:rsidRPr="000D2087">
        <w:rPr>
          <w:u w:val="single"/>
          <w:lang w:eastAsia="ru-RU"/>
        </w:rPr>
        <w:t>Изменение толщины</w:t>
      </w:r>
      <w:r>
        <w:rPr>
          <w:lang w:eastAsia="ru-RU"/>
        </w:rPr>
        <w:t xml:space="preserve"> инструмента реализовано с помощью контрола </w:t>
      </w:r>
      <w:r>
        <w:rPr>
          <w:lang w:val="en-US" w:eastAsia="ru-RU"/>
        </w:rPr>
        <w:t>TrackBar</w:t>
      </w:r>
      <w:r>
        <w:rPr>
          <w:lang w:eastAsia="ru-RU"/>
        </w:rPr>
        <w:t xml:space="preserve">. При изменении значения новое значение записывается в поле </w:t>
      </w:r>
      <w:r>
        <w:rPr>
          <w:lang w:val="en-US" w:eastAsia="ru-RU"/>
        </w:rPr>
        <w:t>ToolWidth</w:t>
      </w:r>
      <w:r>
        <w:rPr>
          <w:lang w:eastAsia="ru-RU"/>
        </w:rPr>
        <w:t>, которое используется при инициализации инструментов.</w:t>
      </w:r>
    </w:p>
    <w:p w14:paraId="1022CBCD" w14:textId="0EADABAA" w:rsidR="000D2087" w:rsidRDefault="00A10F63" w:rsidP="00D73A28">
      <w:pPr>
        <w:spacing w:line="240" w:lineRule="auto"/>
        <w:ind w:firstLine="709"/>
        <w:rPr>
          <w:lang w:eastAsia="ru-RU"/>
        </w:rPr>
      </w:pPr>
      <w:r w:rsidRPr="00A10F63">
        <w:rPr>
          <w:u w:val="single"/>
          <w:lang w:eastAsia="ru-RU"/>
        </w:rPr>
        <w:t>Заливка</w:t>
      </w:r>
      <w:r>
        <w:rPr>
          <w:lang w:eastAsia="ru-RU"/>
        </w:rPr>
        <w:t xml:space="preserve"> реализована через сравнение соседних пикселей относительно цвета выбранного для заливки фрагмента, если цвет совпадает, то координата вносится в массив пикселей для изменения. Далее замена пикселей производится напрямую в памяти через метод </w:t>
      </w:r>
      <w:r>
        <w:rPr>
          <w:lang w:val="en-US" w:eastAsia="ru-RU"/>
        </w:rPr>
        <w:t>Marshall</w:t>
      </w:r>
      <w:r w:rsidRPr="00A10F63">
        <w:rPr>
          <w:lang w:eastAsia="ru-RU"/>
        </w:rPr>
        <w:t>.</w:t>
      </w:r>
      <w:r>
        <w:rPr>
          <w:lang w:val="en-US" w:eastAsia="ru-RU"/>
        </w:rPr>
        <w:t>Copy</w:t>
      </w:r>
      <w:r>
        <w:rPr>
          <w:lang w:eastAsia="ru-RU"/>
        </w:rPr>
        <w:t>.</w:t>
      </w:r>
    </w:p>
    <w:p w14:paraId="379F597F" w14:textId="1B3F0313" w:rsidR="00F04677" w:rsidRDefault="00F04677" w:rsidP="00D73A28">
      <w:pPr>
        <w:spacing w:line="240" w:lineRule="auto"/>
        <w:ind w:firstLine="709"/>
        <w:rPr>
          <w:lang w:eastAsia="ru-RU"/>
        </w:rPr>
      </w:pPr>
      <w:r w:rsidRPr="00F04677">
        <w:rPr>
          <w:u w:val="single"/>
          <w:lang w:eastAsia="ru-RU"/>
        </w:rPr>
        <w:t>История изменения</w:t>
      </w:r>
      <w:r>
        <w:rPr>
          <w:lang w:eastAsia="ru-RU"/>
        </w:rPr>
        <w:t xml:space="preserve"> реализована через сохранение изображения в </w:t>
      </w:r>
      <w:r>
        <w:rPr>
          <w:lang w:val="en-US" w:eastAsia="ru-RU"/>
        </w:rPr>
        <w:t>Stack</w:t>
      </w:r>
      <w:r>
        <w:rPr>
          <w:lang w:eastAsia="ru-RU"/>
        </w:rPr>
        <w:t xml:space="preserve"> перед применением инструмента. При откате из истории извлекаем последнее состояние холста и удаляем из </w:t>
      </w:r>
      <w:r>
        <w:rPr>
          <w:lang w:val="en-US" w:eastAsia="ru-RU"/>
        </w:rPr>
        <w:t>Stack</w:t>
      </w:r>
      <w:r>
        <w:rPr>
          <w:lang w:eastAsia="ru-RU"/>
        </w:rPr>
        <w:t>.</w:t>
      </w:r>
    </w:p>
    <w:p w14:paraId="5B65B92E" w14:textId="06236966" w:rsidR="00F04677" w:rsidRDefault="00F04677" w:rsidP="00D73A28">
      <w:pPr>
        <w:spacing w:line="240" w:lineRule="auto"/>
        <w:ind w:firstLine="709"/>
        <w:rPr>
          <w:lang w:eastAsia="ru-RU"/>
        </w:rPr>
      </w:pPr>
      <w:r w:rsidRPr="00F04677">
        <w:rPr>
          <w:u w:val="single"/>
          <w:lang w:eastAsia="ru-RU"/>
        </w:rPr>
        <w:t>Операции над выделенным фрагментом</w:t>
      </w:r>
      <w:r>
        <w:rPr>
          <w:lang w:eastAsia="ru-RU"/>
        </w:rPr>
        <w:t xml:space="preserve"> (удаление, копирование, вырезание, вставка) реализованы с использованием класса </w:t>
      </w:r>
      <w:r>
        <w:rPr>
          <w:lang w:val="en-US" w:eastAsia="ru-RU"/>
        </w:rPr>
        <w:t>Clipboard</w:t>
      </w:r>
      <w:r>
        <w:rPr>
          <w:lang w:eastAsia="ru-RU"/>
        </w:rPr>
        <w:t>, который позволяет работать с системным буфером обмена.</w:t>
      </w:r>
    </w:p>
    <w:p w14:paraId="178F11F3" w14:textId="2AC5FF77" w:rsidR="0076131A" w:rsidRDefault="0076131A" w:rsidP="00D73A28">
      <w:pPr>
        <w:spacing w:line="240" w:lineRule="auto"/>
        <w:ind w:firstLine="709"/>
        <w:rPr>
          <w:lang w:eastAsia="ru-RU"/>
        </w:rPr>
      </w:pPr>
      <w:r w:rsidRPr="0076131A">
        <w:rPr>
          <w:u w:val="single"/>
          <w:lang w:eastAsia="ru-RU"/>
        </w:rPr>
        <w:t>Открытие и сохранение изображения</w:t>
      </w:r>
      <w:r>
        <w:rPr>
          <w:lang w:eastAsia="ru-RU"/>
        </w:rPr>
        <w:t xml:space="preserve"> реализованы с помощью выбора пути к изображению (</w:t>
      </w:r>
      <w:r>
        <w:rPr>
          <w:lang w:val="en-US" w:eastAsia="ru-RU"/>
        </w:rPr>
        <w:t>SaveFileDialog</w:t>
      </w:r>
      <w:r>
        <w:rPr>
          <w:lang w:eastAsia="ru-RU"/>
        </w:rPr>
        <w:t xml:space="preserve"> и </w:t>
      </w:r>
      <w:r>
        <w:rPr>
          <w:lang w:val="en-US" w:eastAsia="ru-RU"/>
        </w:rPr>
        <w:t>Open</w:t>
      </w:r>
      <w:r w:rsidR="00BB01B5">
        <w:rPr>
          <w:lang w:val="en-US" w:eastAsia="ru-RU"/>
        </w:rPr>
        <w:t>F</w:t>
      </w:r>
      <w:r>
        <w:rPr>
          <w:lang w:val="en-US" w:eastAsia="ru-RU"/>
        </w:rPr>
        <w:t>ileDialog</w:t>
      </w:r>
      <w:r>
        <w:rPr>
          <w:lang w:eastAsia="ru-RU"/>
        </w:rPr>
        <w:t>).</w:t>
      </w:r>
    </w:p>
    <w:p w14:paraId="6C8FD446" w14:textId="41D31F11" w:rsidR="0076131A" w:rsidRDefault="0076131A" w:rsidP="00D73A28">
      <w:pPr>
        <w:spacing w:line="240" w:lineRule="auto"/>
        <w:ind w:firstLine="709"/>
        <w:rPr>
          <w:lang w:eastAsia="ru-RU"/>
        </w:rPr>
      </w:pPr>
      <w:r>
        <w:rPr>
          <w:lang w:eastAsia="ru-RU"/>
        </w:rPr>
        <w:t>Для родительской формы (</w:t>
      </w:r>
      <w:r>
        <w:rPr>
          <w:lang w:val="en-US" w:eastAsia="ru-RU"/>
        </w:rPr>
        <w:t>MDI</w:t>
      </w:r>
      <w:r>
        <w:rPr>
          <w:lang w:eastAsia="ru-RU"/>
        </w:rPr>
        <w:t xml:space="preserve">) был выставлено свойство </w:t>
      </w:r>
      <w:r>
        <w:rPr>
          <w:lang w:val="en-US" w:eastAsia="ru-RU"/>
        </w:rPr>
        <w:t>IsM</w:t>
      </w:r>
      <w:r w:rsidR="001918B2">
        <w:rPr>
          <w:lang w:val="en-US" w:eastAsia="ru-RU"/>
        </w:rPr>
        <w:t>di</w:t>
      </w:r>
      <w:r>
        <w:rPr>
          <w:lang w:val="en-US" w:eastAsia="ru-RU"/>
        </w:rPr>
        <w:t>Container</w:t>
      </w:r>
      <w:r>
        <w:rPr>
          <w:lang w:eastAsia="ru-RU"/>
        </w:rPr>
        <w:t xml:space="preserve">, что позволяет открывать дочерние окна внутри родительского </w:t>
      </w:r>
      <w:r>
        <w:rPr>
          <w:lang w:val="en-US" w:eastAsia="ru-RU"/>
        </w:rPr>
        <w:t>MDI</w:t>
      </w:r>
      <w:r w:rsidRPr="0076131A">
        <w:rPr>
          <w:lang w:eastAsia="ru-RU"/>
        </w:rPr>
        <w:t xml:space="preserve"> </w:t>
      </w:r>
      <w:r>
        <w:rPr>
          <w:lang w:eastAsia="ru-RU"/>
        </w:rPr>
        <w:t>контейнера.</w:t>
      </w:r>
    </w:p>
    <w:p w14:paraId="5B5BA0A0" w14:textId="725B2E9F" w:rsidR="00CA01FF" w:rsidRPr="00CA01FF" w:rsidRDefault="00CA01FF" w:rsidP="00D73A28">
      <w:pPr>
        <w:spacing w:line="240" w:lineRule="auto"/>
        <w:ind w:firstLine="709"/>
        <w:rPr>
          <w:lang w:eastAsia="ru-RU"/>
        </w:rPr>
      </w:pPr>
      <w:r>
        <w:rPr>
          <w:lang w:eastAsia="ru-RU"/>
        </w:rPr>
        <w:t>Открытие изображения из родительской формы сразу в дочерней выполнено через дополнительный конструктор дочерней формы, в который передается новое изображение.</w:t>
      </w:r>
    </w:p>
    <w:p w14:paraId="63CC817B" w14:textId="77777777" w:rsidR="00184042" w:rsidRDefault="00184042">
      <w:pPr>
        <w:suppressAutoHyphens w:val="0"/>
        <w:autoSpaceDN/>
        <w:spacing w:after="160" w:line="259" w:lineRule="auto"/>
        <w:ind w:firstLine="0"/>
        <w:contextualSpacing w:val="0"/>
        <w:jc w:val="left"/>
        <w:textAlignment w:val="auto"/>
        <w:rPr>
          <w:lang w:eastAsia="ru-RU"/>
        </w:rPr>
      </w:pPr>
    </w:p>
    <w:p w14:paraId="35491A50" w14:textId="77777777" w:rsidR="00184042" w:rsidRDefault="00184042">
      <w:pPr>
        <w:suppressAutoHyphens w:val="0"/>
        <w:autoSpaceDN/>
        <w:spacing w:after="160" w:line="259" w:lineRule="auto"/>
        <w:ind w:firstLine="0"/>
        <w:contextualSpacing w:val="0"/>
        <w:jc w:val="left"/>
        <w:textAlignment w:val="auto"/>
        <w:rPr>
          <w:lang w:eastAsia="ru-RU"/>
        </w:rPr>
      </w:pPr>
      <w:r>
        <w:rPr>
          <w:lang w:eastAsia="ru-RU"/>
        </w:rPr>
        <w:br w:type="page"/>
      </w:r>
    </w:p>
    <w:p w14:paraId="69F718F8" w14:textId="77777777" w:rsidR="005B3C5A" w:rsidRPr="00C3750F" w:rsidRDefault="00184042" w:rsidP="00BB01B5">
      <w:pPr>
        <w:pStyle w:val="a7"/>
        <w:spacing w:line="240" w:lineRule="auto"/>
        <w:rPr>
          <w:sz w:val="28"/>
          <w:szCs w:val="26"/>
        </w:rPr>
      </w:pPr>
      <w:bookmarkStart w:id="6" w:name="_Toc194858942"/>
      <w:r w:rsidRPr="00BB01B5">
        <w:rPr>
          <w:sz w:val="28"/>
          <w:szCs w:val="26"/>
        </w:rPr>
        <w:lastRenderedPageBreak/>
        <w:t>Инструкция пользователя по работе с программой</w:t>
      </w:r>
      <w:bookmarkEnd w:id="6"/>
    </w:p>
    <w:p w14:paraId="4E835B7C" w14:textId="77777777" w:rsidR="00BB01B5" w:rsidRPr="00C3750F" w:rsidRDefault="00BB01B5" w:rsidP="00BB01B5">
      <w:pPr>
        <w:spacing w:line="240" w:lineRule="auto"/>
        <w:rPr>
          <w:lang w:eastAsia="ru-RU"/>
        </w:rPr>
      </w:pPr>
    </w:p>
    <w:p w14:paraId="52FAFCDF" w14:textId="77777777" w:rsidR="005B3C5A" w:rsidRDefault="005B3C5A" w:rsidP="00BB01B5">
      <w:pPr>
        <w:pStyle w:val="a9"/>
        <w:spacing w:line="240" w:lineRule="auto"/>
      </w:pPr>
      <w:bookmarkStart w:id="7" w:name="_Toc194858943"/>
      <w:r>
        <w:t>Инсталляция</w:t>
      </w:r>
      <w:bookmarkEnd w:id="7"/>
    </w:p>
    <w:p w14:paraId="549A43FB" w14:textId="32E89F3E" w:rsidR="005B3C5A" w:rsidRPr="00D878E1" w:rsidRDefault="005B3C5A" w:rsidP="00BB01B5">
      <w:pPr>
        <w:spacing w:line="240" w:lineRule="auto"/>
      </w:pPr>
      <w:r>
        <w:t>Программа не требует установки</w:t>
      </w:r>
      <w:r w:rsidR="00D3354B" w:rsidRPr="00D878E1">
        <w:t>.</w:t>
      </w:r>
    </w:p>
    <w:p w14:paraId="4E147FA1" w14:textId="77777777" w:rsidR="005B3C5A" w:rsidRDefault="005B3C5A" w:rsidP="00BB01B5">
      <w:pPr>
        <w:pStyle w:val="a9"/>
        <w:spacing w:line="240" w:lineRule="auto"/>
      </w:pPr>
      <w:bookmarkStart w:id="8" w:name="_Toc194858944"/>
      <w:r>
        <w:t>Запуск</w:t>
      </w:r>
      <w:bookmarkEnd w:id="8"/>
    </w:p>
    <w:p w14:paraId="679F1919" w14:textId="77777777" w:rsidR="002343EE" w:rsidRPr="00436C2A" w:rsidRDefault="005B3C5A" w:rsidP="00BB01B5">
      <w:pPr>
        <w:spacing w:line="240" w:lineRule="auto"/>
        <w:rPr>
          <w:color w:val="auto"/>
        </w:rPr>
      </w:pPr>
      <w:r>
        <w:t xml:space="preserve">Для запуска </w:t>
      </w:r>
      <w:r w:rsidR="002343EE">
        <w:t xml:space="preserve">дважды </w:t>
      </w:r>
      <w:r w:rsidR="002343EE" w:rsidRPr="00436C2A">
        <w:rPr>
          <w:color w:val="auto"/>
        </w:rPr>
        <w:t>кликните</w:t>
      </w:r>
      <w:r w:rsidRPr="00436C2A">
        <w:rPr>
          <w:color w:val="auto"/>
        </w:rPr>
        <w:t xml:space="preserve"> на </w:t>
      </w:r>
      <w:r w:rsidRPr="00436C2A">
        <w:rPr>
          <w:color w:val="auto"/>
          <w:lang w:val="en-US"/>
        </w:rPr>
        <w:t>CourseProject</w:t>
      </w:r>
      <w:r w:rsidRPr="00436C2A">
        <w:rPr>
          <w:color w:val="auto"/>
        </w:rPr>
        <w:t>.</w:t>
      </w:r>
      <w:r w:rsidRPr="00436C2A">
        <w:rPr>
          <w:color w:val="auto"/>
          <w:lang w:val="en-US"/>
        </w:rPr>
        <w:t>exe</w:t>
      </w:r>
      <w:r w:rsidR="002343EE" w:rsidRPr="00436C2A">
        <w:rPr>
          <w:color w:val="auto"/>
        </w:rPr>
        <w:t>.</w:t>
      </w:r>
    </w:p>
    <w:p w14:paraId="7B2FE57D" w14:textId="75DE3236" w:rsidR="002343EE" w:rsidRPr="00436C2A" w:rsidRDefault="002343EE" w:rsidP="00BB01B5">
      <w:pPr>
        <w:pStyle w:val="a9"/>
        <w:spacing w:line="240" w:lineRule="auto"/>
        <w:rPr>
          <w:color w:val="auto"/>
        </w:rPr>
      </w:pPr>
      <w:bookmarkStart w:id="9" w:name="_Toc194858945"/>
      <w:r w:rsidRPr="00436C2A">
        <w:rPr>
          <w:color w:val="auto"/>
        </w:rPr>
        <w:t>Работа с родительской формой</w:t>
      </w:r>
      <w:bookmarkEnd w:id="9"/>
    </w:p>
    <w:p w14:paraId="68392891" w14:textId="7B948E22" w:rsidR="002343EE" w:rsidRPr="00DD457E" w:rsidRDefault="002343EE" w:rsidP="00BB01B5">
      <w:pPr>
        <w:spacing w:line="240" w:lineRule="auto"/>
        <w:rPr>
          <w:color w:val="auto"/>
          <w:lang w:eastAsia="ru-RU"/>
        </w:rPr>
      </w:pPr>
      <w:r w:rsidRPr="00436C2A">
        <w:rPr>
          <w:color w:val="auto"/>
          <w:lang w:eastAsia="ru-RU"/>
        </w:rPr>
        <w:t>При запуске всегда открывается главная родительская форма</w:t>
      </w:r>
      <w:r w:rsidR="00DD457E">
        <w:rPr>
          <w:color w:val="auto"/>
          <w:lang w:eastAsia="ru-RU"/>
        </w:rPr>
        <w:t>, представленная на рисунке 1.</w:t>
      </w:r>
    </w:p>
    <w:p w14:paraId="70195663" w14:textId="77777777" w:rsidR="00DD457E" w:rsidRPr="00DD457E" w:rsidRDefault="00DD457E" w:rsidP="00BB01B5">
      <w:pPr>
        <w:spacing w:line="240" w:lineRule="auto"/>
        <w:rPr>
          <w:color w:val="auto"/>
          <w:lang w:eastAsia="ru-RU"/>
        </w:rPr>
      </w:pPr>
    </w:p>
    <w:p w14:paraId="3D7CBF73" w14:textId="6C2051D6" w:rsidR="002343EE" w:rsidRPr="00436C2A" w:rsidRDefault="003C5F72" w:rsidP="003C5F72">
      <w:pPr>
        <w:keepNext/>
        <w:spacing w:line="240" w:lineRule="auto"/>
        <w:jc w:val="center"/>
        <w:rPr>
          <w:color w:val="auto"/>
        </w:rPr>
      </w:pPr>
      <w:r>
        <w:rPr>
          <w:noProof/>
        </w:rPr>
        <w:drawing>
          <wp:inline distT="0" distB="0" distL="0" distR="0" wp14:anchorId="2EF07B59" wp14:editId="396DB9E7">
            <wp:extent cx="5377180" cy="2889997"/>
            <wp:effectExtent l="0" t="0" r="0" b="5715"/>
            <wp:docPr id="1467400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003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262" cy="289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77F0" w14:textId="7DAFCE48" w:rsidR="002343EE" w:rsidRPr="00C3750F" w:rsidRDefault="002343EE" w:rsidP="003C5F72">
      <w:pPr>
        <w:pStyle w:val="af0"/>
        <w:spacing w:after="0"/>
        <w:jc w:val="center"/>
        <w:rPr>
          <w:i w:val="0"/>
          <w:iCs w:val="0"/>
          <w:color w:val="auto"/>
          <w:sz w:val="28"/>
          <w:szCs w:val="24"/>
        </w:rPr>
      </w:pPr>
      <w:r w:rsidRPr="00C24A90">
        <w:rPr>
          <w:i w:val="0"/>
          <w:iCs w:val="0"/>
          <w:color w:val="auto"/>
          <w:sz w:val="28"/>
          <w:szCs w:val="24"/>
        </w:rPr>
        <w:t>Рис</w:t>
      </w:r>
      <w:r w:rsidR="00DD457E">
        <w:rPr>
          <w:i w:val="0"/>
          <w:iCs w:val="0"/>
          <w:color w:val="auto"/>
          <w:sz w:val="28"/>
          <w:szCs w:val="24"/>
        </w:rPr>
        <w:t>унок</w:t>
      </w:r>
      <w:r w:rsidRPr="00C24A90">
        <w:rPr>
          <w:i w:val="0"/>
          <w:iCs w:val="0"/>
          <w:color w:val="auto"/>
          <w:sz w:val="28"/>
          <w:szCs w:val="24"/>
        </w:rPr>
        <w:t xml:space="preserve"> </w:t>
      </w:r>
      <w:r w:rsidRPr="00C24A90">
        <w:rPr>
          <w:i w:val="0"/>
          <w:iCs w:val="0"/>
          <w:color w:val="auto"/>
          <w:sz w:val="28"/>
          <w:szCs w:val="24"/>
        </w:rPr>
        <w:fldChar w:fldCharType="begin"/>
      </w:r>
      <w:r w:rsidRPr="00C24A90">
        <w:rPr>
          <w:i w:val="0"/>
          <w:iCs w:val="0"/>
          <w:color w:val="auto"/>
          <w:sz w:val="28"/>
          <w:szCs w:val="24"/>
        </w:rPr>
        <w:instrText xml:space="preserve"> SEQ Рис._ \* ARABIC </w:instrText>
      </w:r>
      <w:r w:rsidRPr="00C24A90">
        <w:rPr>
          <w:i w:val="0"/>
          <w:iCs w:val="0"/>
          <w:color w:val="auto"/>
          <w:sz w:val="28"/>
          <w:szCs w:val="24"/>
        </w:rPr>
        <w:fldChar w:fldCharType="separate"/>
      </w:r>
      <w:r w:rsidR="00FB32B5" w:rsidRPr="00C24A90">
        <w:rPr>
          <w:i w:val="0"/>
          <w:iCs w:val="0"/>
          <w:noProof/>
          <w:color w:val="auto"/>
          <w:sz w:val="28"/>
          <w:szCs w:val="24"/>
        </w:rPr>
        <w:t>1</w:t>
      </w:r>
      <w:r w:rsidRPr="00C24A90">
        <w:rPr>
          <w:i w:val="0"/>
          <w:iCs w:val="0"/>
          <w:color w:val="auto"/>
          <w:sz w:val="28"/>
          <w:szCs w:val="24"/>
        </w:rPr>
        <w:fldChar w:fldCharType="end"/>
      </w:r>
      <w:r w:rsidRPr="00C24A90">
        <w:rPr>
          <w:i w:val="0"/>
          <w:iCs w:val="0"/>
          <w:color w:val="auto"/>
          <w:sz w:val="28"/>
          <w:szCs w:val="24"/>
        </w:rPr>
        <w:t>. Главная форма</w:t>
      </w:r>
    </w:p>
    <w:p w14:paraId="532D978B" w14:textId="77777777" w:rsidR="003C5F72" w:rsidRPr="00C3750F" w:rsidRDefault="003C5F72" w:rsidP="003C5F72">
      <w:pPr>
        <w:spacing w:line="240" w:lineRule="auto"/>
      </w:pPr>
    </w:p>
    <w:p w14:paraId="5B799C04" w14:textId="782F2107" w:rsidR="002343EE" w:rsidRDefault="002343EE" w:rsidP="00C24A90">
      <w:pPr>
        <w:spacing w:line="240" w:lineRule="auto"/>
        <w:rPr>
          <w:color w:val="auto"/>
        </w:rPr>
      </w:pPr>
      <w:r w:rsidRPr="00436C2A">
        <w:rPr>
          <w:color w:val="auto"/>
        </w:rPr>
        <w:t xml:space="preserve">Чтобы открыть редактор с чистым холстом </w:t>
      </w:r>
      <w:r w:rsidR="00413F1A" w:rsidRPr="00436C2A">
        <w:rPr>
          <w:color w:val="auto"/>
        </w:rPr>
        <w:t>перейдите</w:t>
      </w:r>
      <w:r w:rsidRPr="00436C2A">
        <w:rPr>
          <w:color w:val="auto"/>
        </w:rPr>
        <w:t xml:space="preserve"> Редактор -&gt; Пустой редактор</w:t>
      </w:r>
      <w:r w:rsidR="00DD1820">
        <w:rPr>
          <w:color w:val="auto"/>
        </w:rPr>
        <w:t>,</w:t>
      </w:r>
      <w:r w:rsidR="00CC3A33">
        <w:rPr>
          <w:color w:val="auto"/>
        </w:rPr>
        <w:t xml:space="preserve"> инструкция представлена на</w:t>
      </w:r>
      <w:r w:rsidRPr="00436C2A">
        <w:rPr>
          <w:color w:val="auto"/>
        </w:rPr>
        <w:t xml:space="preserve"> </w:t>
      </w:r>
      <w:r w:rsidR="00CC3A33">
        <w:rPr>
          <w:color w:val="auto"/>
        </w:rPr>
        <w:t>рисунке 2.</w:t>
      </w:r>
    </w:p>
    <w:p w14:paraId="45E0F95E" w14:textId="77777777" w:rsidR="00DD457E" w:rsidRPr="00436C2A" w:rsidRDefault="00DD457E" w:rsidP="00C24A90">
      <w:pPr>
        <w:spacing w:line="240" w:lineRule="auto"/>
        <w:rPr>
          <w:color w:val="auto"/>
        </w:rPr>
      </w:pPr>
    </w:p>
    <w:p w14:paraId="1DB5FDEF" w14:textId="0E288EA2" w:rsidR="002343EE" w:rsidRPr="00436C2A" w:rsidRDefault="00C24A90" w:rsidP="00C24A90">
      <w:pPr>
        <w:keepNext/>
        <w:spacing w:line="240" w:lineRule="auto"/>
        <w:jc w:val="center"/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66220B04" wp14:editId="35996D61">
            <wp:extent cx="3039555" cy="1466850"/>
            <wp:effectExtent l="0" t="0" r="8890" b="0"/>
            <wp:docPr id="888334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193" cy="147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0A99E" w14:textId="7AF8CED4" w:rsidR="002343EE" w:rsidRDefault="002343EE" w:rsidP="00C24A90">
      <w:pPr>
        <w:pStyle w:val="af0"/>
        <w:spacing w:after="0"/>
        <w:jc w:val="center"/>
        <w:rPr>
          <w:i w:val="0"/>
          <w:iCs w:val="0"/>
          <w:color w:val="auto"/>
          <w:sz w:val="28"/>
          <w:szCs w:val="24"/>
        </w:rPr>
      </w:pPr>
      <w:r w:rsidRPr="00C24A90">
        <w:rPr>
          <w:i w:val="0"/>
          <w:iCs w:val="0"/>
          <w:color w:val="auto"/>
          <w:sz w:val="28"/>
          <w:szCs w:val="24"/>
        </w:rPr>
        <w:t>Рис</w:t>
      </w:r>
      <w:r w:rsidR="00DD457E">
        <w:rPr>
          <w:i w:val="0"/>
          <w:iCs w:val="0"/>
          <w:color w:val="auto"/>
          <w:sz w:val="28"/>
          <w:szCs w:val="24"/>
        </w:rPr>
        <w:t>унок</w:t>
      </w:r>
      <w:r w:rsidRPr="00C24A90">
        <w:rPr>
          <w:i w:val="0"/>
          <w:iCs w:val="0"/>
          <w:color w:val="auto"/>
          <w:sz w:val="28"/>
          <w:szCs w:val="24"/>
        </w:rPr>
        <w:t xml:space="preserve"> </w:t>
      </w:r>
      <w:r w:rsidRPr="00C24A90">
        <w:rPr>
          <w:i w:val="0"/>
          <w:iCs w:val="0"/>
          <w:color w:val="auto"/>
          <w:sz w:val="28"/>
          <w:szCs w:val="24"/>
        </w:rPr>
        <w:fldChar w:fldCharType="begin"/>
      </w:r>
      <w:r w:rsidRPr="00C24A90">
        <w:rPr>
          <w:i w:val="0"/>
          <w:iCs w:val="0"/>
          <w:color w:val="auto"/>
          <w:sz w:val="28"/>
          <w:szCs w:val="24"/>
        </w:rPr>
        <w:instrText xml:space="preserve"> SEQ Рис._ \* ARABIC </w:instrText>
      </w:r>
      <w:r w:rsidRPr="00C24A90">
        <w:rPr>
          <w:i w:val="0"/>
          <w:iCs w:val="0"/>
          <w:color w:val="auto"/>
          <w:sz w:val="28"/>
          <w:szCs w:val="24"/>
        </w:rPr>
        <w:fldChar w:fldCharType="separate"/>
      </w:r>
      <w:r w:rsidR="00FB32B5" w:rsidRPr="00C24A90">
        <w:rPr>
          <w:i w:val="0"/>
          <w:iCs w:val="0"/>
          <w:noProof/>
          <w:color w:val="auto"/>
          <w:sz w:val="28"/>
          <w:szCs w:val="24"/>
        </w:rPr>
        <w:t>2</w:t>
      </w:r>
      <w:r w:rsidRPr="00C24A90">
        <w:rPr>
          <w:i w:val="0"/>
          <w:iCs w:val="0"/>
          <w:color w:val="auto"/>
          <w:sz w:val="28"/>
          <w:szCs w:val="24"/>
        </w:rPr>
        <w:fldChar w:fldCharType="end"/>
      </w:r>
      <w:r w:rsidRPr="00C24A90">
        <w:rPr>
          <w:i w:val="0"/>
          <w:iCs w:val="0"/>
          <w:color w:val="auto"/>
          <w:sz w:val="28"/>
          <w:szCs w:val="24"/>
        </w:rPr>
        <w:t xml:space="preserve">. </w:t>
      </w:r>
      <w:r w:rsidR="00EA5598" w:rsidRPr="00C24A90">
        <w:rPr>
          <w:i w:val="0"/>
          <w:iCs w:val="0"/>
          <w:color w:val="auto"/>
          <w:sz w:val="28"/>
          <w:szCs w:val="24"/>
        </w:rPr>
        <w:t>Пустой редактор</w:t>
      </w:r>
    </w:p>
    <w:p w14:paraId="4F7A8513" w14:textId="77777777" w:rsidR="00CC3A33" w:rsidRDefault="00CC3A33" w:rsidP="00CC3A33">
      <w:pPr>
        <w:spacing w:line="240" w:lineRule="auto"/>
      </w:pPr>
    </w:p>
    <w:p w14:paraId="5D3BC435" w14:textId="52FC18A1" w:rsidR="00CC3A33" w:rsidRPr="00CC3A33" w:rsidRDefault="006F301A" w:rsidP="00CC3A33">
      <w:pPr>
        <w:spacing w:line="240" w:lineRule="auto"/>
      </w:pPr>
      <w:r>
        <w:rPr>
          <w:color w:val="auto"/>
        </w:rPr>
        <w:t xml:space="preserve">Далее требуется </w:t>
      </w:r>
      <w:r w:rsidRPr="00436C2A">
        <w:rPr>
          <w:color w:val="auto"/>
        </w:rPr>
        <w:t>выбрать цвет холста</w:t>
      </w:r>
      <w:r>
        <w:rPr>
          <w:color w:val="auto"/>
        </w:rPr>
        <w:t>, инструкция представлена на рисунке 3.</w:t>
      </w:r>
    </w:p>
    <w:p w14:paraId="79E11402" w14:textId="45D558B4" w:rsidR="007153CB" w:rsidRPr="00436C2A" w:rsidRDefault="00DD1820" w:rsidP="006F301A">
      <w:pPr>
        <w:keepNext/>
        <w:spacing w:line="240" w:lineRule="auto"/>
        <w:jc w:val="center"/>
        <w:rPr>
          <w:color w:val="auto"/>
        </w:rPr>
      </w:pPr>
      <w:r w:rsidRPr="00DD1820">
        <w:rPr>
          <w:noProof/>
          <w:color w:val="auto"/>
        </w:rPr>
        <w:lastRenderedPageBreak/>
        <w:drawing>
          <wp:inline distT="0" distB="0" distL="0" distR="0" wp14:anchorId="24B8C34A" wp14:editId="514FA9BA">
            <wp:extent cx="5215255" cy="1630376"/>
            <wp:effectExtent l="0" t="0" r="4445" b="8255"/>
            <wp:docPr id="1098538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386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5770" cy="163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9187" w14:textId="57E7B17C" w:rsidR="007153CB" w:rsidRPr="006F301A" w:rsidRDefault="007153CB" w:rsidP="006F301A">
      <w:pPr>
        <w:pStyle w:val="af0"/>
        <w:spacing w:after="0"/>
        <w:jc w:val="center"/>
        <w:rPr>
          <w:i w:val="0"/>
          <w:iCs w:val="0"/>
          <w:color w:val="auto"/>
          <w:sz w:val="28"/>
          <w:szCs w:val="24"/>
        </w:rPr>
      </w:pPr>
      <w:r w:rsidRPr="006F301A">
        <w:rPr>
          <w:i w:val="0"/>
          <w:iCs w:val="0"/>
          <w:color w:val="auto"/>
          <w:sz w:val="28"/>
          <w:szCs w:val="24"/>
        </w:rPr>
        <w:t>Рис</w:t>
      </w:r>
      <w:r w:rsidR="006F301A">
        <w:rPr>
          <w:i w:val="0"/>
          <w:iCs w:val="0"/>
          <w:color w:val="auto"/>
          <w:sz w:val="28"/>
          <w:szCs w:val="24"/>
        </w:rPr>
        <w:t>унок</w:t>
      </w:r>
      <w:r w:rsidRPr="006F301A">
        <w:rPr>
          <w:i w:val="0"/>
          <w:iCs w:val="0"/>
          <w:color w:val="auto"/>
          <w:sz w:val="28"/>
          <w:szCs w:val="24"/>
        </w:rPr>
        <w:t xml:space="preserve"> </w:t>
      </w:r>
      <w:r w:rsidRPr="006F301A">
        <w:rPr>
          <w:i w:val="0"/>
          <w:iCs w:val="0"/>
          <w:color w:val="auto"/>
          <w:sz w:val="28"/>
          <w:szCs w:val="24"/>
        </w:rPr>
        <w:fldChar w:fldCharType="begin"/>
      </w:r>
      <w:r w:rsidRPr="006F301A">
        <w:rPr>
          <w:i w:val="0"/>
          <w:iCs w:val="0"/>
          <w:color w:val="auto"/>
          <w:sz w:val="28"/>
          <w:szCs w:val="24"/>
        </w:rPr>
        <w:instrText xml:space="preserve"> SEQ Рис._ \* ARABIC </w:instrText>
      </w:r>
      <w:r w:rsidRPr="006F301A">
        <w:rPr>
          <w:i w:val="0"/>
          <w:iCs w:val="0"/>
          <w:color w:val="auto"/>
          <w:sz w:val="28"/>
          <w:szCs w:val="24"/>
        </w:rPr>
        <w:fldChar w:fldCharType="separate"/>
      </w:r>
      <w:r w:rsidR="00FB32B5" w:rsidRPr="006F301A">
        <w:rPr>
          <w:i w:val="0"/>
          <w:iCs w:val="0"/>
          <w:noProof/>
          <w:color w:val="auto"/>
          <w:sz w:val="28"/>
          <w:szCs w:val="24"/>
        </w:rPr>
        <w:t>3</w:t>
      </w:r>
      <w:r w:rsidRPr="006F301A">
        <w:rPr>
          <w:i w:val="0"/>
          <w:iCs w:val="0"/>
          <w:color w:val="auto"/>
          <w:sz w:val="28"/>
          <w:szCs w:val="24"/>
        </w:rPr>
        <w:fldChar w:fldCharType="end"/>
      </w:r>
      <w:r w:rsidRPr="006F301A">
        <w:rPr>
          <w:i w:val="0"/>
          <w:iCs w:val="0"/>
          <w:color w:val="auto"/>
          <w:sz w:val="28"/>
          <w:szCs w:val="24"/>
        </w:rPr>
        <w:t>. Выбор цвета холста</w:t>
      </w:r>
    </w:p>
    <w:p w14:paraId="38241CAB" w14:textId="77777777" w:rsidR="006F301A" w:rsidRPr="006F301A" w:rsidRDefault="006F301A" w:rsidP="006F301A">
      <w:pPr>
        <w:spacing w:line="240" w:lineRule="auto"/>
      </w:pPr>
    </w:p>
    <w:p w14:paraId="0B0B615E" w14:textId="272DA2AD" w:rsidR="00413F1A" w:rsidRDefault="00413F1A" w:rsidP="006F301A">
      <w:pPr>
        <w:spacing w:line="240" w:lineRule="auto"/>
        <w:jc w:val="left"/>
        <w:rPr>
          <w:noProof/>
          <w:color w:val="auto"/>
        </w:rPr>
      </w:pPr>
      <w:r w:rsidRPr="00436C2A">
        <w:rPr>
          <w:color w:val="auto"/>
        </w:rPr>
        <w:t>Чтобы открыть изображение в редакторе, перейдите Редактор -&gt; Открыть в редакторе</w:t>
      </w:r>
      <w:r w:rsidR="007165D7" w:rsidRPr="007165D7">
        <w:rPr>
          <w:color w:val="auto"/>
        </w:rPr>
        <w:t xml:space="preserve"> </w:t>
      </w:r>
      <w:r w:rsidR="007165D7">
        <w:rPr>
          <w:color w:val="auto"/>
        </w:rPr>
        <w:t>инструкция представлена на</w:t>
      </w:r>
      <w:r w:rsidR="007165D7" w:rsidRPr="00436C2A">
        <w:rPr>
          <w:color w:val="auto"/>
        </w:rPr>
        <w:t xml:space="preserve"> </w:t>
      </w:r>
      <w:r w:rsidR="007165D7">
        <w:rPr>
          <w:color w:val="auto"/>
        </w:rPr>
        <w:t xml:space="preserve">рисунке 4. </w:t>
      </w:r>
    </w:p>
    <w:p w14:paraId="56D1B03C" w14:textId="77777777" w:rsidR="006F301A" w:rsidRPr="00436C2A" w:rsidRDefault="006F301A" w:rsidP="006F301A">
      <w:pPr>
        <w:spacing w:line="240" w:lineRule="auto"/>
        <w:jc w:val="left"/>
        <w:rPr>
          <w:noProof/>
          <w:color w:val="auto"/>
        </w:rPr>
      </w:pPr>
    </w:p>
    <w:p w14:paraId="5EAC9D83" w14:textId="265500C7" w:rsidR="00413F1A" w:rsidRPr="00436C2A" w:rsidRDefault="007165D7" w:rsidP="006F301A">
      <w:pPr>
        <w:keepNext/>
        <w:spacing w:line="240" w:lineRule="auto"/>
        <w:jc w:val="center"/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31E5F996" wp14:editId="3DC9DE06">
            <wp:extent cx="2921131" cy="1409700"/>
            <wp:effectExtent l="0" t="0" r="0" b="0"/>
            <wp:docPr id="166925345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985" cy="141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38F39" w14:textId="64E05345" w:rsidR="00413F1A" w:rsidRPr="006F301A" w:rsidRDefault="00413F1A" w:rsidP="006F301A">
      <w:pPr>
        <w:pStyle w:val="af0"/>
        <w:spacing w:after="0"/>
        <w:jc w:val="center"/>
        <w:rPr>
          <w:i w:val="0"/>
          <w:iCs w:val="0"/>
          <w:color w:val="auto"/>
          <w:sz w:val="28"/>
          <w:szCs w:val="24"/>
        </w:rPr>
      </w:pPr>
      <w:r w:rsidRPr="006F301A">
        <w:rPr>
          <w:i w:val="0"/>
          <w:iCs w:val="0"/>
          <w:color w:val="auto"/>
          <w:sz w:val="28"/>
          <w:szCs w:val="24"/>
        </w:rPr>
        <w:t>Рис</w:t>
      </w:r>
      <w:r w:rsidR="006F301A">
        <w:rPr>
          <w:i w:val="0"/>
          <w:iCs w:val="0"/>
          <w:color w:val="auto"/>
          <w:sz w:val="28"/>
          <w:szCs w:val="24"/>
        </w:rPr>
        <w:t>унок</w:t>
      </w:r>
      <w:r w:rsidRPr="006F301A">
        <w:rPr>
          <w:i w:val="0"/>
          <w:iCs w:val="0"/>
          <w:color w:val="auto"/>
          <w:sz w:val="28"/>
          <w:szCs w:val="24"/>
        </w:rPr>
        <w:t xml:space="preserve"> </w:t>
      </w:r>
      <w:r w:rsidRPr="006F301A">
        <w:rPr>
          <w:i w:val="0"/>
          <w:iCs w:val="0"/>
          <w:color w:val="auto"/>
          <w:sz w:val="28"/>
          <w:szCs w:val="24"/>
        </w:rPr>
        <w:fldChar w:fldCharType="begin"/>
      </w:r>
      <w:r w:rsidRPr="006F301A">
        <w:rPr>
          <w:i w:val="0"/>
          <w:iCs w:val="0"/>
          <w:color w:val="auto"/>
          <w:sz w:val="28"/>
          <w:szCs w:val="24"/>
        </w:rPr>
        <w:instrText xml:space="preserve"> SEQ Рис._ \* ARABIC </w:instrText>
      </w:r>
      <w:r w:rsidRPr="006F301A">
        <w:rPr>
          <w:i w:val="0"/>
          <w:iCs w:val="0"/>
          <w:color w:val="auto"/>
          <w:sz w:val="28"/>
          <w:szCs w:val="24"/>
        </w:rPr>
        <w:fldChar w:fldCharType="separate"/>
      </w:r>
      <w:r w:rsidR="00FB32B5" w:rsidRPr="006F301A">
        <w:rPr>
          <w:i w:val="0"/>
          <w:iCs w:val="0"/>
          <w:noProof/>
          <w:color w:val="auto"/>
          <w:sz w:val="28"/>
          <w:szCs w:val="24"/>
        </w:rPr>
        <w:t>4</w:t>
      </w:r>
      <w:r w:rsidRPr="006F301A">
        <w:rPr>
          <w:i w:val="0"/>
          <w:iCs w:val="0"/>
          <w:color w:val="auto"/>
          <w:sz w:val="28"/>
          <w:szCs w:val="24"/>
        </w:rPr>
        <w:fldChar w:fldCharType="end"/>
      </w:r>
      <w:r w:rsidRPr="006F301A">
        <w:rPr>
          <w:i w:val="0"/>
          <w:iCs w:val="0"/>
          <w:color w:val="auto"/>
          <w:sz w:val="28"/>
          <w:szCs w:val="24"/>
        </w:rPr>
        <w:t>. Открыть в редакторе</w:t>
      </w:r>
    </w:p>
    <w:p w14:paraId="6549417C" w14:textId="77777777" w:rsidR="006F301A" w:rsidRPr="006F301A" w:rsidRDefault="006F301A" w:rsidP="006F301A">
      <w:pPr>
        <w:spacing w:line="240" w:lineRule="auto"/>
      </w:pPr>
    </w:p>
    <w:p w14:paraId="7C7DF6B1" w14:textId="1AF73762" w:rsidR="00413F1A" w:rsidRPr="00436C2A" w:rsidRDefault="00631547" w:rsidP="006F301A">
      <w:pPr>
        <w:keepNext/>
        <w:spacing w:line="240" w:lineRule="auto"/>
        <w:jc w:val="center"/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1E3783CA" wp14:editId="689C0169">
            <wp:extent cx="4828718" cy="3295935"/>
            <wp:effectExtent l="0" t="0" r="0" b="0"/>
            <wp:docPr id="93712569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610" cy="330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DF1EB" w14:textId="2C08ED5E" w:rsidR="00413F1A" w:rsidRDefault="00413F1A" w:rsidP="006F301A">
      <w:pPr>
        <w:pStyle w:val="af0"/>
        <w:spacing w:after="0"/>
        <w:jc w:val="center"/>
        <w:rPr>
          <w:i w:val="0"/>
          <w:iCs w:val="0"/>
          <w:color w:val="auto"/>
          <w:sz w:val="28"/>
          <w:szCs w:val="24"/>
        </w:rPr>
      </w:pPr>
      <w:r w:rsidRPr="006F301A">
        <w:rPr>
          <w:i w:val="0"/>
          <w:iCs w:val="0"/>
          <w:color w:val="auto"/>
          <w:sz w:val="28"/>
          <w:szCs w:val="24"/>
        </w:rPr>
        <w:t>Рис</w:t>
      </w:r>
      <w:r w:rsidR="006F301A" w:rsidRPr="006F301A">
        <w:rPr>
          <w:i w:val="0"/>
          <w:iCs w:val="0"/>
          <w:color w:val="auto"/>
          <w:sz w:val="28"/>
          <w:szCs w:val="24"/>
        </w:rPr>
        <w:t>унок</w:t>
      </w:r>
      <w:r w:rsidRPr="006F301A">
        <w:rPr>
          <w:i w:val="0"/>
          <w:iCs w:val="0"/>
          <w:color w:val="auto"/>
          <w:sz w:val="28"/>
          <w:szCs w:val="24"/>
        </w:rPr>
        <w:t xml:space="preserve"> </w:t>
      </w:r>
      <w:r w:rsidRPr="006F301A">
        <w:rPr>
          <w:i w:val="0"/>
          <w:iCs w:val="0"/>
          <w:color w:val="auto"/>
          <w:sz w:val="28"/>
          <w:szCs w:val="24"/>
        </w:rPr>
        <w:fldChar w:fldCharType="begin"/>
      </w:r>
      <w:r w:rsidRPr="006F301A">
        <w:rPr>
          <w:i w:val="0"/>
          <w:iCs w:val="0"/>
          <w:color w:val="auto"/>
          <w:sz w:val="28"/>
          <w:szCs w:val="24"/>
        </w:rPr>
        <w:instrText xml:space="preserve"> SEQ Рис._ \* ARABIC </w:instrText>
      </w:r>
      <w:r w:rsidRPr="006F301A">
        <w:rPr>
          <w:i w:val="0"/>
          <w:iCs w:val="0"/>
          <w:color w:val="auto"/>
          <w:sz w:val="28"/>
          <w:szCs w:val="24"/>
        </w:rPr>
        <w:fldChar w:fldCharType="separate"/>
      </w:r>
      <w:r w:rsidR="00FB32B5" w:rsidRPr="006F301A">
        <w:rPr>
          <w:i w:val="0"/>
          <w:iCs w:val="0"/>
          <w:noProof/>
          <w:color w:val="auto"/>
          <w:sz w:val="28"/>
          <w:szCs w:val="24"/>
        </w:rPr>
        <w:t>5</w:t>
      </w:r>
      <w:r w:rsidRPr="006F301A">
        <w:rPr>
          <w:i w:val="0"/>
          <w:iCs w:val="0"/>
          <w:color w:val="auto"/>
          <w:sz w:val="28"/>
          <w:szCs w:val="24"/>
        </w:rPr>
        <w:fldChar w:fldCharType="end"/>
      </w:r>
      <w:r w:rsidRPr="006F301A">
        <w:rPr>
          <w:i w:val="0"/>
          <w:iCs w:val="0"/>
          <w:color w:val="auto"/>
          <w:sz w:val="28"/>
          <w:szCs w:val="24"/>
        </w:rPr>
        <w:t>. Выбор изображения для открытия в редакторе</w:t>
      </w:r>
    </w:p>
    <w:p w14:paraId="28FFD355" w14:textId="77777777" w:rsidR="007165D7" w:rsidRPr="007165D7" w:rsidRDefault="007165D7" w:rsidP="007165D7">
      <w:pPr>
        <w:spacing w:line="240" w:lineRule="auto"/>
      </w:pPr>
    </w:p>
    <w:p w14:paraId="12694BA7" w14:textId="6A7B7959" w:rsidR="002D7E47" w:rsidRDefault="00BE06E4" w:rsidP="002D7E47">
      <w:pPr>
        <w:spacing w:line="240" w:lineRule="auto"/>
      </w:pPr>
      <w:r>
        <w:t>В зависимости от ранее выбранной опции будет отображаться картинка, либо пустой холст в окне редактора изображения</w:t>
      </w:r>
      <w:r w:rsidR="007A660E">
        <w:t>.</w:t>
      </w:r>
    </w:p>
    <w:p w14:paraId="1DEB4132" w14:textId="77777777" w:rsidR="002D7E47" w:rsidRDefault="002D7E47">
      <w:pPr>
        <w:suppressAutoHyphens w:val="0"/>
        <w:autoSpaceDN/>
        <w:spacing w:after="160" w:line="259" w:lineRule="auto"/>
        <w:ind w:firstLine="0"/>
        <w:contextualSpacing w:val="0"/>
        <w:jc w:val="left"/>
        <w:textAlignment w:val="auto"/>
      </w:pPr>
      <w:r>
        <w:br w:type="page"/>
      </w:r>
    </w:p>
    <w:p w14:paraId="7DDC26B3" w14:textId="108DF510" w:rsidR="00F64731" w:rsidRDefault="00F64731" w:rsidP="0038122A">
      <w:pPr>
        <w:pStyle w:val="a9"/>
        <w:spacing w:line="240" w:lineRule="auto"/>
      </w:pPr>
      <w:bookmarkStart w:id="10" w:name="_Toc194858946"/>
      <w:r w:rsidRPr="002D7E47">
        <w:lastRenderedPageBreak/>
        <w:t>Работа в редакторе</w:t>
      </w:r>
      <w:bookmarkEnd w:id="10"/>
    </w:p>
    <w:p w14:paraId="0AD40FF2" w14:textId="77777777" w:rsidR="0038122A" w:rsidRPr="0038122A" w:rsidRDefault="0038122A" w:rsidP="0038122A">
      <w:pPr>
        <w:spacing w:line="240" w:lineRule="auto"/>
        <w:rPr>
          <w:lang w:eastAsia="ru-RU"/>
        </w:rPr>
      </w:pPr>
    </w:p>
    <w:p w14:paraId="30FF17F7" w14:textId="53E275D0" w:rsidR="004314DF" w:rsidRPr="00D3354B" w:rsidRDefault="004314DF" w:rsidP="0038122A">
      <w:pPr>
        <w:spacing w:line="240" w:lineRule="auto"/>
        <w:rPr>
          <w:lang w:eastAsia="ru-RU"/>
        </w:rPr>
      </w:pPr>
      <w:r>
        <w:rPr>
          <w:lang w:eastAsia="ru-RU"/>
        </w:rPr>
        <w:t>Редактор предоставляет следующий инструмента</w:t>
      </w:r>
      <w:r w:rsidR="00D876A1">
        <w:rPr>
          <w:lang w:eastAsia="ru-RU"/>
        </w:rPr>
        <w:t>рий</w:t>
      </w:r>
      <w:r w:rsidRPr="00D3354B">
        <w:rPr>
          <w:lang w:eastAsia="ru-RU"/>
        </w:rPr>
        <w:t>:</w:t>
      </w:r>
    </w:p>
    <w:p w14:paraId="22F52C95" w14:textId="35EFC7BB" w:rsidR="004314DF" w:rsidRPr="004314DF" w:rsidRDefault="001A53D1" w:rsidP="0038122A">
      <w:pPr>
        <w:pStyle w:val="ad"/>
        <w:numPr>
          <w:ilvl w:val="0"/>
          <w:numId w:val="11"/>
        </w:numPr>
        <w:spacing w:line="240" w:lineRule="auto"/>
        <w:ind w:left="1134" w:hanging="425"/>
        <w:rPr>
          <w:lang w:eastAsia="ru-RU"/>
        </w:rPr>
      </w:pPr>
      <w:r>
        <w:rPr>
          <w:lang w:eastAsia="ru-RU"/>
        </w:rPr>
        <w:t>К</w:t>
      </w:r>
      <w:r w:rsidR="004314DF">
        <w:rPr>
          <w:lang w:eastAsia="ru-RU"/>
        </w:rPr>
        <w:t>арандаш,</w:t>
      </w:r>
    </w:p>
    <w:p w14:paraId="466C2B87" w14:textId="629C3BFB" w:rsidR="004314DF" w:rsidRPr="004314DF" w:rsidRDefault="001A53D1" w:rsidP="0038122A">
      <w:pPr>
        <w:pStyle w:val="ad"/>
        <w:numPr>
          <w:ilvl w:val="0"/>
          <w:numId w:val="11"/>
        </w:numPr>
        <w:spacing w:line="240" w:lineRule="auto"/>
        <w:ind w:left="1134" w:hanging="425"/>
        <w:rPr>
          <w:lang w:eastAsia="ru-RU"/>
        </w:rPr>
      </w:pPr>
      <w:r>
        <w:rPr>
          <w:lang w:eastAsia="ru-RU"/>
        </w:rPr>
        <w:t>К</w:t>
      </w:r>
      <w:r w:rsidR="004314DF">
        <w:rPr>
          <w:lang w:eastAsia="ru-RU"/>
        </w:rPr>
        <w:t>исть,</w:t>
      </w:r>
    </w:p>
    <w:p w14:paraId="49CE912C" w14:textId="43298725" w:rsidR="004314DF" w:rsidRDefault="001A53D1" w:rsidP="0038122A">
      <w:pPr>
        <w:pStyle w:val="ad"/>
        <w:numPr>
          <w:ilvl w:val="0"/>
          <w:numId w:val="11"/>
        </w:numPr>
        <w:spacing w:line="240" w:lineRule="auto"/>
        <w:ind w:left="1134" w:hanging="425"/>
        <w:rPr>
          <w:lang w:eastAsia="ru-RU"/>
        </w:rPr>
      </w:pPr>
      <w:r>
        <w:rPr>
          <w:lang w:eastAsia="ru-RU"/>
        </w:rPr>
        <w:t>Ластик,</w:t>
      </w:r>
    </w:p>
    <w:p w14:paraId="68F04E00" w14:textId="496647B0" w:rsidR="004314DF" w:rsidRDefault="001A53D1" w:rsidP="0038122A">
      <w:pPr>
        <w:pStyle w:val="ad"/>
        <w:numPr>
          <w:ilvl w:val="0"/>
          <w:numId w:val="11"/>
        </w:numPr>
        <w:spacing w:line="240" w:lineRule="auto"/>
        <w:ind w:left="1134" w:hanging="425"/>
        <w:rPr>
          <w:lang w:eastAsia="ru-RU"/>
        </w:rPr>
      </w:pPr>
      <w:r>
        <w:rPr>
          <w:lang w:eastAsia="ru-RU"/>
        </w:rPr>
        <w:t>Пипетка,</w:t>
      </w:r>
    </w:p>
    <w:p w14:paraId="259644B9" w14:textId="6AC3B37E" w:rsidR="004314DF" w:rsidRDefault="001A53D1" w:rsidP="0038122A">
      <w:pPr>
        <w:pStyle w:val="ad"/>
        <w:numPr>
          <w:ilvl w:val="0"/>
          <w:numId w:val="11"/>
        </w:numPr>
        <w:spacing w:line="240" w:lineRule="auto"/>
        <w:ind w:left="1134" w:hanging="425"/>
        <w:rPr>
          <w:lang w:eastAsia="ru-RU"/>
        </w:rPr>
      </w:pPr>
      <w:r>
        <w:rPr>
          <w:lang w:eastAsia="ru-RU"/>
        </w:rPr>
        <w:t>Заливка,</w:t>
      </w:r>
    </w:p>
    <w:p w14:paraId="41BB3FEA" w14:textId="0B3B24AC" w:rsidR="004314DF" w:rsidRDefault="001A53D1" w:rsidP="0038122A">
      <w:pPr>
        <w:pStyle w:val="ad"/>
        <w:numPr>
          <w:ilvl w:val="0"/>
          <w:numId w:val="11"/>
        </w:numPr>
        <w:spacing w:line="240" w:lineRule="auto"/>
        <w:ind w:left="1134" w:hanging="425"/>
        <w:rPr>
          <w:lang w:eastAsia="ru-RU"/>
        </w:rPr>
      </w:pPr>
      <w:r>
        <w:rPr>
          <w:lang w:eastAsia="ru-RU"/>
        </w:rPr>
        <w:t>Линия,</w:t>
      </w:r>
    </w:p>
    <w:p w14:paraId="3FC6BA47" w14:textId="03B4F899" w:rsidR="004314DF" w:rsidRDefault="001A53D1" w:rsidP="0038122A">
      <w:pPr>
        <w:pStyle w:val="ad"/>
        <w:numPr>
          <w:ilvl w:val="0"/>
          <w:numId w:val="11"/>
        </w:numPr>
        <w:spacing w:line="240" w:lineRule="auto"/>
        <w:ind w:left="1134" w:hanging="425"/>
        <w:rPr>
          <w:lang w:eastAsia="ru-RU"/>
        </w:rPr>
      </w:pPr>
      <w:r>
        <w:rPr>
          <w:lang w:eastAsia="ru-RU"/>
        </w:rPr>
        <w:t>Эллипс,</w:t>
      </w:r>
    </w:p>
    <w:p w14:paraId="4022B4D3" w14:textId="4B99D731" w:rsidR="004314DF" w:rsidRDefault="001A53D1" w:rsidP="0038122A">
      <w:pPr>
        <w:pStyle w:val="ad"/>
        <w:numPr>
          <w:ilvl w:val="0"/>
          <w:numId w:val="11"/>
        </w:numPr>
        <w:spacing w:line="240" w:lineRule="auto"/>
        <w:ind w:left="1134" w:hanging="425"/>
        <w:rPr>
          <w:lang w:eastAsia="ru-RU"/>
        </w:rPr>
      </w:pPr>
      <w:r>
        <w:rPr>
          <w:lang w:eastAsia="ru-RU"/>
        </w:rPr>
        <w:t>Квадрат,</w:t>
      </w:r>
    </w:p>
    <w:p w14:paraId="089713D6" w14:textId="4A3D3621" w:rsidR="004314DF" w:rsidRDefault="001A53D1" w:rsidP="0038122A">
      <w:pPr>
        <w:pStyle w:val="ad"/>
        <w:numPr>
          <w:ilvl w:val="0"/>
          <w:numId w:val="11"/>
        </w:numPr>
        <w:spacing w:line="240" w:lineRule="auto"/>
        <w:ind w:left="1134" w:hanging="425"/>
        <w:rPr>
          <w:lang w:eastAsia="ru-RU"/>
        </w:rPr>
      </w:pPr>
      <w:r>
        <w:rPr>
          <w:lang w:eastAsia="ru-RU"/>
        </w:rPr>
        <w:t>Холст,</w:t>
      </w:r>
    </w:p>
    <w:p w14:paraId="358D3EF8" w14:textId="5842CC3D" w:rsidR="004314DF" w:rsidRDefault="001A53D1" w:rsidP="0038122A">
      <w:pPr>
        <w:pStyle w:val="ad"/>
        <w:numPr>
          <w:ilvl w:val="0"/>
          <w:numId w:val="11"/>
        </w:numPr>
        <w:spacing w:line="240" w:lineRule="auto"/>
        <w:ind w:left="1134" w:hanging="425"/>
        <w:rPr>
          <w:lang w:eastAsia="ru-RU"/>
        </w:rPr>
      </w:pPr>
      <w:r>
        <w:rPr>
          <w:lang w:eastAsia="ru-RU"/>
        </w:rPr>
        <w:t>Выделение</w:t>
      </w:r>
    </w:p>
    <w:p w14:paraId="676B190C" w14:textId="0B0AD2CA" w:rsidR="004314DF" w:rsidRDefault="001A53D1" w:rsidP="0038122A">
      <w:pPr>
        <w:pStyle w:val="ad"/>
        <w:numPr>
          <w:ilvl w:val="0"/>
          <w:numId w:val="11"/>
        </w:numPr>
        <w:spacing w:line="240" w:lineRule="auto"/>
        <w:ind w:left="1134" w:hanging="425"/>
        <w:rPr>
          <w:lang w:eastAsia="ru-RU"/>
        </w:rPr>
      </w:pPr>
      <w:r>
        <w:rPr>
          <w:lang w:eastAsia="ru-RU"/>
        </w:rPr>
        <w:t>Цвет,</w:t>
      </w:r>
    </w:p>
    <w:p w14:paraId="243B1514" w14:textId="33562A3F" w:rsidR="004314DF" w:rsidRDefault="001A53D1" w:rsidP="0038122A">
      <w:pPr>
        <w:pStyle w:val="ad"/>
        <w:numPr>
          <w:ilvl w:val="0"/>
          <w:numId w:val="11"/>
        </w:numPr>
        <w:spacing w:line="240" w:lineRule="auto"/>
        <w:ind w:left="1134" w:hanging="425"/>
        <w:rPr>
          <w:lang w:eastAsia="ru-RU"/>
        </w:rPr>
      </w:pPr>
      <w:r>
        <w:rPr>
          <w:lang w:eastAsia="ru-RU"/>
        </w:rPr>
        <w:t>Толщина</w:t>
      </w:r>
      <w:r w:rsidR="00AF633B">
        <w:rPr>
          <w:lang w:eastAsia="ru-RU"/>
        </w:rPr>
        <w:t>,</w:t>
      </w:r>
    </w:p>
    <w:p w14:paraId="2D98F898" w14:textId="0284D1A5" w:rsidR="00EC6C37" w:rsidRDefault="001A53D1" w:rsidP="0038122A">
      <w:pPr>
        <w:pStyle w:val="ad"/>
        <w:numPr>
          <w:ilvl w:val="0"/>
          <w:numId w:val="11"/>
        </w:numPr>
        <w:spacing w:line="240" w:lineRule="auto"/>
        <w:ind w:left="1134" w:hanging="425"/>
        <w:rPr>
          <w:lang w:eastAsia="ru-RU"/>
        </w:rPr>
      </w:pPr>
      <w:r>
        <w:rPr>
          <w:lang w:eastAsia="ru-RU"/>
        </w:rPr>
        <w:t>Отмена последнего действия</w:t>
      </w:r>
      <w:r w:rsidR="00EC6C37">
        <w:rPr>
          <w:lang w:eastAsia="ru-RU"/>
        </w:rPr>
        <w:t>,</w:t>
      </w:r>
    </w:p>
    <w:p w14:paraId="4219DBD3" w14:textId="7B67A457" w:rsidR="00AF633B" w:rsidRDefault="001A53D1" w:rsidP="0038122A">
      <w:pPr>
        <w:pStyle w:val="ad"/>
        <w:numPr>
          <w:ilvl w:val="0"/>
          <w:numId w:val="11"/>
        </w:numPr>
        <w:spacing w:line="240" w:lineRule="auto"/>
        <w:ind w:left="1134" w:hanging="425"/>
        <w:rPr>
          <w:lang w:eastAsia="ru-RU"/>
        </w:rPr>
      </w:pPr>
      <w:r>
        <w:rPr>
          <w:lang w:eastAsia="ru-RU"/>
        </w:rPr>
        <w:t>Открытие файла,</w:t>
      </w:r>
    </w:p>
    <w:p w14:paraId="77D10AC9" w14:textId="11B36AAE" w:rsidR="005F53AC" w:rsidRDefault="001A53D1" w:rsidP="0038122A">
      <w:pPr>
        <w:pStyle w:val="ad"/>
        <w:numPr>
          <w:ilvl w:val="0"/>
          <w:numId w:val="11"/>
        </w:numPr>
        <w:spacing w:line="240" w:lineRule="auto"/>
        <w:ind w:left="1134" w:hanging="425"/>
      </w:pPr>
      <w:r>
        <w:rPr>
          <w:lang w:eastAsia="ru-RU"/>
        </w:rPr>
        <w:t>Сохранение файла.</w:t>
      </w:r>
    </w:p>
    <w:p w14:paraId="7C545800" w14:textId="77777777" w:rsidR="0038122A" w:rsidRDefault="0038122A" w:rsidP="0038122A">
      <w:pPr>
        <w:spacing w:line="240" w:lineRule="auto"/>
      </w:pPr>
    </w:p>
    <w:p w14:paraId="52C134BE" w14:textId="2B8B7CB9" w:rsidR="005F53AC" w:rsidRDefault="001A53D1" w:rsidP="0038122A">
      <w:pPr>
        <w:keepNext/>
        <w:spacing w:line="240" w:lineRule="auto"/>
        <w:ind w:left="352" w:firstLine="0"/>
        <w:jc w:val="center"/>
      </w:pPr>
      <w:r w:rsidRPr="001A53D1">
        <w:rPr>
          <w:noProof/>
        </w:rPr>
        <w:drawing>
          <wp:inline distT="0" distB="0" distL="0" distR="0" wp14:anchorId="213C7CCE" wp14:editId="3E0C170F">
            <wp:extent cx="5219378" cy="3320192"/>
            <wp:effectExtent l="0" t="0" r="635" b="0"/>
            <wp:docPr id="297258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587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4051" cy="332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41BA" w14:textId="5F7B6CF8" w:rsidR="005F53AC" w:rsidRDefault="005F53AC" w:rsidP="0038122A">
      <w:pPr>
        <w:pStyle w:val="af0"/>
        <w:spacing w:after="0"/>
        <w:jc w:val="center"/>
        <w:rPr>
          <w:i w:val="0"/>
          <w:iCs w:val="0"/>
          <w:color w:val="auto"/>
          <w:sz w:val="28"/>
          <w:szCs w:val="24"/>
        </w:rPr>
      </w:pPr>
      <w:r w:rsidRPr="0038122A">
        <w:rPr>
          <w:i w:val="0"/>
          <w:iCs w:val="0"/>
          <w:color w:val="auto"/>
          <w:sz w:val="28"/>
          <w:szCs w:val="24"/>
        </w:rPr>
        <w:t>Рис</w:t>
      </w:r>
      <w:r w:rsidR="0038122A">
        <w:rPr>
          <w:i w:val="0"/>
          <w:iCs w:val="0"/>
          <w:color w:val="auto"/>
          <w:sz w:val="28"/>
          <w:szCs w:val="24"/>
        </w:rPr>
        <w:t>унок</w:t>
      </w:r>
      <w:r w:rsidRPr="0038122A">
        <w:rPr>
          <w:i w:val="0"/>
          <w:iCs w:val="0"/>
          <w:color w:val="auto"/>
          <w:sz w:val="28"/>
          <w:szCs w:val="24"/>
        </w:rPr>
        <w:t xml:space="preserve"> </w:t>
      </w:r>
      <w:r w:rsidRPr="0038122A">
        <w:rPr>
          <w:i w:val="0"/>
          <w:iCs w:val="0"/>
          <w:color w:val="auto"/>
          <w:sz w:val="28"/>
          <w:szCs w:val="24"/>
        </w:rPr>
        <w:fldChar w:fldCharType="begin"/>
      </w:r>
      <w:r w:rsidRPr="0038122A">
        <w:rPr>
          <w:i w:val="0"/>
          <w:iCs w:val="0"/>
          <w:color w:val="auto"/>
          <w:sz w:val="28"/>
          <w:szCs w:val="24"/>
        </w:rPr>
        <w:instrText xml:space="preserve"> SEQ Рис._ \* ARABIC </w:instrText>
      </w:r>
      <w:r w:rsidRPr="0038122A">
        <w:rPr>
          <w:i w:val="0"/>
          <w:iCs w:val="0"/>
          <w:color w:val="auto"/>
          <w:sz w:val="28"/>
          <w:szCs w:val="24"/>
        </w:rPr>
        <w:fldChar w:fldCharType="separate"/>
      </w:r>
      <w:r w:rsidR="00FB32B5" w:rsidRPr="0038122A">
        <w:rPr>
          <w:i w:val="0"/>
          <w:iCs w:val="0"/>
          <w:noProof/>
          <w:color w:val="auto"/>
          <w:sz w:val="28"/>
          <w:szCs w:val="24"/>
        </w:rPr>
        <w:t>6</w:t>
      </w:r>
      <w:r w:rsidRPr="0038122A">
        <w:rPr>
          <w:i w:val="0"/>
          <w:iCs w:val="0"/>
          <w:color w:val="auto"/>
          <w:sz w:val="28"/>
          <w:szCs w:val="24"/>
        </w:rPr>
        <w:fldChar w:fldCharType="end"/>
      </w:r>
      <w:r w:rsidRPr="0038122A">
        <w:rPr>
          <w:i w:val="0"/>
          <w:iCs w:val="0"/>
          <w:color w:val="auto"/>
          <w:sz w:val="28"/>
          <w:szCs w:val="24"/>
        </w:rPr>
        <w:t>. Окно редактора</w:t>
      </w:r>
    </w:p>
    <w:p w14:paraId="1437DC93" w14:textId="77777777" w:rsidR="0038122A" w:rsidRPr="0038122A" w:rsidRDefault="0038122A" w:rsidP="0038122A">
      <w:pPr>
        <w:spacing w:line="240" w:lineRule="auto"/>
      </w:pPr>
    </w:p>
    <w:p w14:paraId="167E77F4" w14:textId="1EF44739" w:rsidR="00065B72" w:rsidRDefault="00B60DA0" w:rsidP="00AD3FD6">
      <w:pPr>
        <w:spacing w:line="240" w:lineRule="auto"/>
        <w:ind w:firstLine="709"/>
      </w:pPr>
      <w:r>
        <w:t>Для работы в редакторе выберите инструмент</w:t>
      </w:r>
      <w:r w:rsidR="00D06286">
        <w:t xml:space="preserve"> из меню инструментов</w:t>
      </w:r>
      <w:r w:rsidR="00AD3FD6">
        <w:t xml:space="preserve">, представленных на рисунке 7 </w:t>
      </w:r>
      <w:r>
        <w:t>и выполняйте стандартные действия.</w:t>
      </w:r>
    </w:p>
    <w:p w14:paraId="0EE38505" w14:textId="77777777" w:rsidR="00925F6A" w:rsidRDefault="00925F6A" w:rsidP="00AD3FD6">
      <w:pPr>
        <w:spacing w:line="240" w:lineRule="auto"/>
        <w:ind w:firstLine="709"/>
      </w:pPr>
    </w:p>
    <w:p w14:paraId="7C0685F0" w14:textId="77777777" w:rsidR="00A3511F" w:rsidRDefault="00857B64" w:rsidP="00925F6A">
      <w:pPr>
        <w:keepNext/>
        <w:spacing w:line="240" w:lineRule="auto"/>
        <w:ind w:firstLine="709"/>
      </w:pPr>
      <w:r>
        <w:rPr>
          <w:noProof/>
        </w:rPr>
        <w:drawing>
          <wp:inline distT="0" distB="0" distL="0" distR="0" wp14:anchorId="4D016678" wp14:editId="6BA55D68">
            <wp:extent cx="5605780" cy="396092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5850" cy="40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3000" w14:textId="70A2CE3D" w:rsidR="00A3511F" w:rsidRDefault="00A3511F" w:rsidP="00925F6A">
      <w:pPr>
        <w:pStyle w:val="af0"/>
        <w:spacing w:after="0"/>
        <w:jc w:val="center"/>
        <w:rPr>
          <w:i w:val="0"/>
          <w:iCs w:val="0"/>
          <w:color w:val="auto"/>
          <w:sz w:val="28"/>
          <w:szCs w:val="24"/>
        </w:rPr>
      </w:pPr>
      <w:r w:rsidRPr="00925F6A">
        <w:rPr>
          <w:i w:val="0"/>
          <w:iCs w:val="0"/>
          <w:color w:val="auto"/>
          <w:sz w:val="28"/>
          <w:szCs w:val="24"/>
        </w:rPr>
        <w:t>Рис</w:t>
      </w:r>
      <w:r w:rsidR="003B216C">
        <w:rPr>
          <w:i w:val="0"/>
          <w:iCs w:val="0"/>
          <w:color w:val="auto"/>
          <w:sz w:val="28"/>
          <w:szCs w:val="24"/>
        </w:rPr>
        <w:t>унок</w:t>
      </w:r>
      <w:r w:rsidRPr="00925F6A">
        <w:rPr>
          <w:i w:val="0"/>
          <w:iCs w:val="0"/>
          <w:color w:val="auto"/>
          <w:sz w:val="28"/>
          <w:szCs w:val="24"/>
        </w:rPr>
        <w:t xml:space="preserve"> </w:t>
      </w:r>
      <w:r w:rsidRPr="00925F6A">
        <w:rPr>
          <w:i w:val="0"/>
          <w:iCs w:val="0"/>
          <w:color w:val="auto"/>
          <w:sz w:val="28"/>
          <w:szCs w:val="24"/>
        </w:rPr>
        <w:fldChar w:fldCharType="begin"/>
      </w:r>
      <w:r w:rsidRPr="00925F6A">
        <w:rPr>
          <w:i w:val="0"/>
          <w:iCs w:val="0"/>
          <w:color w:val="auto"/>
          <w:sz w:val="28"/>
          <w:szCs w:val="24"/>
        </w:rPr>
        <w:instrText xml:space="preserve"> SEQ Рис._ \* ARABIC </w:instrText>
      </w:r>
      <w:r w:rsidRPr="00925F6A">
        <w:rPr>
          <w:i w:val="0"/>
          <w:iCs w:val="0"/>
          <w:color w:val="auto"/>
          <w:sz w:val="28"/>
          <w:szCs w:val="24"/>
        </w:rPr>
        <w:fldChar w:fldCharType="separate"/>
      </w:r>
      <w:r w:rsidR="00FB32B5" w:rsidRPr="00925F6A">
        <w:rPr>
          <w:i w:val="0"/>
          <w:iCs w:val="0"/>
          <w:noProof/>
          <w:color w:val="auto"/>
          <w:sz w:val="28"/>
          <w:szCs w:val="24"/>
        </w:rPr>
        <w:t>7</w:t>
      </w:r>
      <w:r w:rsidRPr="00925F6A">
        <w:rPr>
          <w:i w:val="0"/>
          <w:iCs w:val="0"/>
          <w:color w:val="auto"/>
          <w:sz w:val="28"/>
          <w:szCs w:val="24"/>
        </w:rPr>
        <w:fldChar w:fldCharType="end"/>
      </w:r>
      <w:r w:rsidRPr="00925F6A">
        <w:rPr>
          <w:i w:val="0"/>
          <w:iCs w:val="0"/>
          <w:color w:val="auto"/>
          <w:sz w:val="28"/>
          <w:szCs w:val="24"/>
        </w:rPr>
        <w:t>. Инструменты</w:t>
      </w:r>
    </w:p>
    <w:p w14:paraId="52B0651E" w14:textId="77777777" w:rsidR="00925F6A" w:rsidRPr="00925F6A" w:rsidRDefault="00925F6A" w:rsidP="00925F6A">
      <w:pPr>
        <w:spacing w:line="240" w:lineRule="auto"/>
      </w:pPr>
    </w:p>
    <w:p w14:paraId="399FC5D9" w14:textId="00E4F667" w:rsidR="00162367" w:rsidRDefault="00162367" w:rsidP="00925F6A">
      <w:pPr>
        <w:spacing w:line="240" w:lineRule="auto"/>
        <w:ind w:firstLine="709"/>
      </w:pPr>
      <w:r>
        <w:lastRenderedPageBreak/>
        <w:t>Рисование производится зажатием</w:t>
      </w:r>
      <w:r w:rsidR="000A1E8F">
        <w:t xml:space="preserve"> левой или правой</w:t>
      </w:r>
      <w:r>
        <w:t xml:space="preserve"> </w:t>
      </w:r>
      <w:r w:rsidR="00F31C79">
        <w:t>клавиши</w:t>
      </w:r>
      <w:r>
        <w:t xml:space="preserve"> мыши на холсте.</w:t>
      </w:r>
    </w:p>
    <w:p w14:paraId="72077A28" w14:textId="3D84B34C" w:rsidR="007A6E13" w:rsidRDefault="007A6E13" w:rsidP="00925F6A">
      <w:pPr>
        <w:spacing w:line="240" w:lineRule="auto"/>
        <w:ind w:firstLine="709"/>
      </w:pPr>
      <w:r>
        <w:t>Перед применением инструмента установите основной и дополнительный цвета</w:t>
      </w:r>
      <w:r w:rsidR="00B3637B">
        <w:t>, которые изображены на</w:t>
      </w:r>
      <w:r w:rsidR="008D3107">
        <w:t xml:space="preserve"> рис</w:t>
      </w:r>
      <w:r w:rsidR="00107FDE">
        <w:t>унк</w:t>
      </w:r>
      <w:r w:rsidR="00B3637B">
        <w:t>е</w:t>
      </w:r>
      <w:r w:rsidR="008D3107">
        <w:t xml:space="preserve"> 7</w:t>
      </w:r>
      <w:r w:rsidR="00107FDE">
        <w:t xml:space="preserve"> номер </w:t>
      </w:r>
      <w:r w:rsidR="008D3107">
        <w:t>11</w:t>
      </w:r>
      <w:r w:rsidR="00107FDE">
        <w:t xml:space="preserve"> и рисунк</w:t>
      </w:r>
      <w:r w:rsidR="00B3637B">
        <w:t>е</w:t>
      </w:r>
      <w:r w:rsidR="008D3107">
        <w:t xml:space="preserve"> 7</w:t>
      </w:r>
      <w:r w:rsidR="00107FDE">
        <w:t xml:space="preserve"> номер </w:t>
      </w:r>
      <w:r w:rsidR="008D3107">
        <w:t>12</w:t>
      </w:r>
      <w:r>
        <w:t>, также установите толщину инструмента</w:t>
      </w:r>
      <w:r w:rsidR="00B3637B">
        <w:t>, ползунок представлен на</w:t>
      </w:r>
      <w:r w:rsidR="00107FDE">
        <w:t xml:space="preserve"> рисунк</w:t>
      </w:r>
      <w:r w:rsidR="00B3637B">
        <w:t>е</w:t>
      </w:r>
      <w:r w:rsidR="00107FDE">
        <w:t xml:space="preserve"> 7 номер 13</w:t>
      </w:r>
      <w:r w:rsidR="00162367">
        <w:t>.</w:t>
      </w:r>
    </w:p>
    <w:p w14:paraId="22DB70E9" w14:textId="46CED995" w:rsidR="00162367" w:rsidRDefault="00162367" w:rsidP="00925F6A">
      <w:pPr>
        <w:spacing w:line="240" w:lineRule="auto"/>
        <w:ind w:firstLine="709"/>
      </w:pPr>
      <w:r>
        <w:t>Для рисования основным цветом, зажимайте левую кнопку мыши. Для рисования дополнительным цветом используйте правую кнопку мыши.</w:t>
      </w:r>
    </w:p>
    <w:p w14:paraId="3A87B7E5" w14:textId="35B8A745" w:rsidR="007A6E13" w:rsidRDefault="00053AE1" w:rsidP="00925F6A">
      <w:pPr>
        <w:spacing w:line="240" w:lineRule="auto"/>
        <w:ind w:firstLine="709"/>
      </w:pPr>
      <w:r>
        <w:t>В р</w:t>
      </w:r>
      <w:r w:rsidR="007A6E13">
        <w:t>ежим</w:t>
      </w:r>
      <w:r>
        <w:t>е</w:t>
      </w:r>
      <w:r w:rsidR="007A6E13">
        <w:t xml:space="preserve"> свободного рисования различных кривых линий используйте инструменты </w:t>
      </w:r>
      <w:r w:rsidR="00C746BB">
        <w:t>«</w:t>
      </w:r>
      <w:r w:rsidR="007A6E13" w:rsidRPr="00C746BB">
        <w:t>Карандаш</w:t>
      </w:r>
      <w:r w:rsidR="00C746BB">
        <w:t>»</w:t>
      </w:r>
      <w:r w:rsidR="007A6E13">
        <w:t xml:space="preserve"> или </w:t>
      </w:r>
      <w:r w:rsidR="00C746BB">
        <w:t>«</w:t>
      </w:r>
      <w:r w:rsidR="007A6E13" w:rsidRPr="00C746BB">
        <w:t>Кисть</w:t>
      </w:r>
      <w:r w:rsidR="00C746BB">
        <w:t>»</w:t>
      </w:r>
      <w:r w:rsidR="00023C11">
        <w:t>, которые изображены на</w:t>
      </w:r>
      <w:r w:rsidR="007A6E13">
        <w:t xml:space="preserve"> рис</w:t>
      </w:r>
      <w:r w:rsidR="00023C11">
        <w:t>унке</w:t>
      </w:r>
      <w:r w:rsidR="007A6E13">
        <w:t xml:space="preserve"> 7</w:t>
      </w:r>
      <w:r w:rsidR="00023C11">
        <w:t xml:space="preserve"> номер </w:t>
      </w:r>
      <w:r w:rsidR="007A6E13">
        <w:t>1</w:t>
      </w:r>
      <w:r w:rsidR="00023C11">
        <w:t xml:space="preserve"> или</w:t>
      </w:r>
      <w:r w:rsidR="007A6E13">
        <w:t xml:space="preserve"> рис</w:t>
      </w:r>
      <w:r w:rsidR="00023C11">
        <w:t>унке</w:t>
      </w:r>
      <w:r w:rsidR="007A6E13">
        <w:t xml:space="preserve"> 7</w:t>
      </w:r>
      <w:r w:rsidR="00023C11">
        <w:t xml:space="preserve"> номер </w:t>
      </w:r>
      <w:r w:rsidR="007A6E13">
        <w:t>2.</w:t>
      </w:r>
    </w:p>
    <w:p w14:paraId="19C244EE" w14:textId="77777777" w:rsidR="00107FDE" w:rsidRDefault="00107FDE" w:rsidP="00925F6A">
      <w:pPr>
        <w:spacing w:line="240" w:lineRule="auto"/>
        <w:ind w:firstLine="709"/>
      </w:pPr>
    </w:p>
    <w:p w14:paraId="25B01E6E" w14:textId="353FC689" w:rsidR="002A0E69" w:rsidRDefault="00053AE1" w:rsidP="00053AE1">
      <w:pPr>
        <w:keepNext/>
        <w:spacing w:line="240" w:lineRule="auto"/>
        <w:ind w:firstLine="709"/>
        <w:jc w:val="center"/>
      </w:pPr>
      <w:r w:rsidRPr="00053AE1">
        <w:rPr>
          <w:noProof/>
        </w:rPr>
        <w:drawing>
          <wp:inline distT="0" distB="0" distL="0" distR="0" wp14:anchorId="6AB0456B" wp14:editId="4CBB25CF">
            <wp:extent cx="4065405" cy="2711395"/>
            <wp:effectExtent l="0" t="0" r="0" b="0"/>
            <wp:docPr id="1986220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206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3485" cy="275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3BBD" w14:textId="5658D517" w:rsidR="002A0E69" w:rsidRDefault="002A0E69" w:rsidP="00053AE1">
      <w:pPr>
        <w:pStyle w:val="af0"/>
        <w:spacing w:after="0"/>
        <w:jc w:val="center"/>
        <w:rPr>
          <w:i w:val="0"/>
          <w:iCs w:val="0"/>
          <w:color w:val="auto"/>
          <w:sz w:val="28"/>
          <w:szCs w:val="24"/>
        </w:rPr>
      </w:pPr>
      <w:r w:rsidRPr="00053AE1">
        <w:rPr>
          <w:i w:val="0"/>
          <w:iCs w:val="0"/>
          <w:color w:val="auto"/>
          <w:sz w:val="28"/>
          <w:szCs w:val="24"/>
        </w:rPr>
        <w:t>Рис</w:t>
      </w:r>
      <w:r w:rsidR="000001D0">
        <w:rPr>
          <w:i w:val="0"/>
          <w:iCs w:val="0"/>
          <w:color w:val="auto"/>
          <w:sz w:val="28"/>
          <w:szCs w:val="24"/>
        </w:rPr>
        <w:t>унок</w:t>
      </w:r>
      <w:r w:rsidRPr="00053AE1">
        <w:rPr>
          <w:i w:val="0"/>
          <w:iCs w:val="0"/>
          <w:color w:val="auto"/>
          <w:sz w:val="28"/>
          <w:szCs w:val="24"/>
        </w:rPr>
        <w:t xml:space="preserve"> </w:t>
      </w:r>
      <w:r w:rsidRPr="00053AE1">
        <w:rPr>
          <w:i w:val="0"/>
          <w:iCs w:val="0"/>
          <w:color w:val="auto"/>
          <w:sz w:val="28"/>
          <w:szCs w:val="24"/>
        </w:rPr>
        <w:fldChar w:fldCharType="begin"/>
      </w:r>
      <w:r w:rsidRPr="00053AE1">
        <w:rPr>
          <w:i w:val="0"/>
          <w:iCs w:val="0"/>
          <w:color w:val="auto"/>
          <w:sz w:val="28"/>
          <w:szCs w:val="24"/>
        </w:rPr>
        <w:instrText xml:space="preserve"> SEQ Рис._ \* ARABIC </w:instrText>
      </w:r>
      <w:r w:rsidRPr="00053AE1">
        <w:rPr>
          <w:i w:val="0"/>
          <w:iCs w:val="0"/>
          <w:color w:val="auto"/>
          <w:sz w:val="28"/>
          <w:szCs w:val="24"/>
        </w:rPr>
        <w:fldChar w:fldCharType="separate"/>
      </w:r>
      <w:r w:rsidR="00FB32B5" w:rsidRPr="00053AE1">
        <w:rPr>
          <w:i w:val="0"/>
          <w:iCs w:val="0"/>
          <w:noProof/>
          <w:color w:val="auto"/>
          <w:sz w:val="28"/>
          <w:szCs w:val="24"/>
        </w:rPr>
        <w:t>8</w:t>
      </w:r>
      <w:r w:rsidRPr="00053AE1">
        <w:rPr>
          <w:i w:val="0"/>
          <w:iCs w:val="0"/>
          <w:color w:val="auto"/>
          <w:sz w:val="28"/>
          <w:szCs w:val="24"/>
        </w:rPr>
        <w:fldChar w:fldCharType="end"/>
      </w:r>
      <w:r w:rsidRPr="00053AE1">
        <w:rPr>
          <w:i w:val="0"/>
          <w:iCs w:val="0"/>
          <w:color w:val="auto"/>
          <w:sz w:val="28"/>
          <w:szCs w:val="24"/>
        </w:rPr>
        <w:t>. Рисование карандашом и кистью</w:t>
      </w:r>
    </w:p>
    <w:p w14:paraId="70297DB3" w14:textId="77777777" w:rsidR="00053AE1" w:rsidRPr="00053AE1" w:rsidRDefault="00053AE1" w:rsidP="00053AE1">
      <w:pPr>
        <w:spacing w:line="240" w:lineRule="auto"/>
      </w:pPr>
    </w:p>
    <w:p w14:paraId="3B6F404F" w14:textId="14E53715" w:rsidR="008D3107" w:rsidRDefault="007A6E13" w:rsidP="007728BB">
      <w:pPr>
        <w:spacing w:line="240" w:lineRule="auto"/>
        <w:ind w:firstLine="709"/>
      </w:pPr>
      <w:r>
        <w:t>Для исправления</w:t>
      </w:r>
      <w:r w:rsidR="008D3107">
        <w:t xml:space="preserve"> неточностей в изображении используйте инструмент </w:t>
      </w:r>
      <w:r w:rsidR="00BC1081">
        <w:t>«</w:t>
      </w:r>
      <w:r w:rsidR="008D3107" w:rsidRPr="000A1E8F">
        <w:t>Ластик</w:t>
      </w:r>
      <w:r w:rsidR="00BC1081">
        <w:t>»</w:t>
      </w:r>
      <w:r w:rsidR="008D3107">
        <w:t>. Ластик затирает область цветом холста, если открывалось изображение, то цвет холста считается белым.</w:t>
      </w:r>
    </w:p>
    <w:p w14:paraId="6ABB1B74" w14:textId="77777777" w:rsidR="000A1E8F" w:rsidRDefault="000A1E8F" w:rsidP="007728BB">
      <w:pPr>
        <w:spacing w:line="240" w:lineRule="auto"/>
        <w:ind w:firstLine="709"/>
      </w:pPr>
    </w:p>
    <w:p w14:paraId="5DA5FE8D" w14:textId="35BF7674" w:rsidR="00416FDF" w:rsidRDefault="000001D0" w:rsidP="000A1E8F">
      <w:pPr>
        <w:keepNext/>
        <w:spacing w:line="240" w:lineRule="auto"/>
        <w:ind w:firstLine="709"/>
        <w:jc w:val="center"/>
      </w:pPr>
      <w:r w:rsidRPr="000001D0">
        <w:rPr>
          <w:noProof/>
        </w:rPr>
        <w:drawing>
          <wp:inline distT="0" distB="0" distL="0" distR="0" wp14:anchorId="0D301E7B" wp14:editId="378588C0">
            <wp:extent cx="4047214" cy="2729917"/>
            <wp:effectExtent l="0" t="0" r="0" b="0"/>
            <wp:docPr id="489377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771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581" cy="27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E292" w14:textId="19278312" w:rsidR="00416FDF" w:rsidRPr="000001D0" w:rsidRDefault="00416FDF" w:rsidP="000A1E8F">
      <w:pPr>
        <w:pStyle w:val="af0"/>
        <w:spacing w:after="0"/>
        <w:jc w:val="center"/>
        <w:rPr>
          <w:i w:val="0"/>
          <w:iCs w:val="0"/>
          <w:color w:val="auto"/>
          <w:sz w:val="28"/>
          <w:szCs w:val="24"/>
        </w:rPr>
      </w:pPr>
      <w:r w:rsidRPr="000001D0">
        <w:rPr>
          <w:i w:val="0"/>
          <w:iCs w:val="0"/>
          <w:color w:val="auto"/>
          <w:sz w:val="28"/>
          <w:szCs w:val="24"/>
        </w:rPr>
        <w:t>Рис</w:t>
      </w:r>
      <w:r w:rsidR="000001D0">
        <w:rPr>
          <w:i w:val="0"/>
          <w:iCs w:val="0"/>
          <w:color w:val="auto"/>
          <w:sz w:val="28"/>
          <w:szCs w:val="24"/>
        </w:rPr>
        <w:t>унок</w:t>
      </w:r>
      <w:r w:rsidRPr="000001D0">
        <w:rPr>
          <w:i w:val="0"/>
          <w:iCs w:val="0"/>
          <w:color w:val="auto"/>
          <w:sz w:val="28"/>
          <w:szCs w:val="24"/>
        </w:rPr>
        <w:t xml:space="preserve"> </w:t>
      </w:r>
      <w:r w:rsidRPr="000001D0">
        <w:rPr>
          <w:i w:val="0"/>
          <w:iCs w:val="0"/>
          <w:color w:val="auto"/>
          <w:sz w:val="28"/>
          <w:szCs w:val="24"/>
        </w:rPr>
        <w:fldChar w:fldCharType="begin"/>
      </w:r>
      <w:r w:rsidRPr="000001D0">
        <w:rPr>
          <w:i w:val="0"/>
          <w:iCs w:val="0"/>
          <w:color w:val="auto"/>
          <w:sz w:val="28"/>
          <w:szCs w:val="24"/>
        </w:rPr>
        <w:instrText xml:space="preserve"> SEQ Рис._ \* ARABIC </w:instrText>
      </w:r>
      <w:r w:rsidRPr="000001D0">
        <w:rPr>
          <w:i w:val="0"/>
          <w:iCs w:val="0"/>
          <w:color w:val="auto"/>
          <w:sz w:val="28"/>
          <w:szCs w:val="24"/>
        </w:rPr>
        <w:fldChar w:fldCharType="separate"/>
      </w:r>
      <w:r w:rsidR="00FB32B5" w:rsidRPr="000001D0">
        <w:rPr>
          <w:i w:val="0"/>
          <w:iCs w:val="0"/>
          <w:noProof/>
          <w:color w:val="auto"/>
          <w:sz w:val="28"/>
          <w:szCs w:val="24"/>
        </w:rPr>
        <w:t>9</w:t>
      </w:r>
      <w:r w:rsidRPr="000001D0">
        <w:rPr>
          <w:i w:val="0"/>
          <w:iCs w:val="0"/>
          <w:color w:val="auto"/>
          <w:sz w:val="28"/>
          <w:szCs w:val="24"/>
        </w:rPr>
        <w:fldChar w:fldCharType="end"/>
      </w:r>
      <w:r w:rsidRPr="000001D0">
        <w:rPr>
          <w:i w:val="0"/>
          <w:iCs w:val="0"/>
          <w:color w:val="auto"/>
          <w:sz w:val="28"/>
          <w:szCs w:val="24"/>
        </w:rPr>
        <w:t>. Рисование ластиком</w:t>
      </w:r>
    </w:p>
    <w:p w14:paraId="6B435A75" w14:textId="5510CE58" w:rsidR="00DF6CAE" w:rsidRDefault="00DF6CAE" w:rsidP="00D56D6B">
      <w:pPr>
        <w:spacing w:line="240" w:lineRule="auto"/>
        <w:ind w:firstLine="709"/>
      </w:pPr>
      <w:r>
        <w:lastRenderedPageBreak/>
        <w:t xml:space="preserve">Для определения цвета пикселя используйте инструмент </w:t>
      </w:r>
      <w:r w:rsidR="00BC1081">
        <w:t>«</w:t>
      </w:r>
      <w:r w:rsidRPr="00D56D6B">
        <w:t>Пипетка</w:t>
      </w:r>
      <w:r w:rsidR="00BC1081">
        <w:t>»</w:t>
      </w:r>
      <w:r>
        <w:t>. Цвет пикселя установится в основной или дополнительный цвет в зависимости от нажатой клавиши мыши.</w:t>
      </w:r>
    </w:p>
    <w:p w14:paraId="50CA96D0" w14:textId="2BCB0608" w:rsidR="002A6DC4" w:rsidRDefault="002A6DC4" w:rsidP="00D56D6B">
      <w:pPr>
        <w:spacing w:line="240" w:lineRule="auto"/>
        <w:ind w:firstLine="709"/>
      </w:pPr>
      <w:r>
        <w:t xml:space="preserve">Для заливки зоны изображения используйте инструмент </w:t>
      </w:r>
      <w:r w:rsidR="00BC1081">
        <w:t>«</w:t>
      </w:r>
      <w:r w:rsidRPr="00D56D6B">
        <w:t>Заливка</w:t>
      </w:r>
      <w:r w:rsidR="00BC1081">
        <w:t>»</w:t>
      </w:r>
      <w:r>
        <w:t>. Цвет заливки зависит от нажатой клавиши мыши.</w:t>
      </w:r>
    </w:p>
    <w:p w14:paraId="5C89CEDD" w14:textId="77777777" w:rsidR="00D56D6B" w:rsidRDefault="00D56D6B" w:rsidP="00D56D6B">
      <w:pPr>
        <w:spacing w:line="240" w:lineRule="auto"/>
        <w:ind w:firstLine="709"/>
      </w:pPr>
    </w:p>
    <w:p w14:paraId="72FBF61B" w14:textId="49DAB944" w:rsidR="00A00F9A" w:rsidRPr="00E44220" w:rsidRDefault="00EC2C25" w:rsidP="00EC2C25">
      <w:pPr>
        <w:keepNext/>
        <w:spacing w:line="240" w:lineRule="auto"/>
        <w:ind w:firstLine="709"/>
        <w:jc w:val="center"/>
        <w:rPr>
          <w:sz w:val="32"/>
          <w:szCs w:val="26"/>
        </w:rPr>
      </w:pPr>
      <w:r w:rsidRPr="00EC2C25">
        <w:rPr>
          <w:noProof/>
          <w:sz w:val="32"/>
          <w:szCs w:val="26"/>
        </w:rPr>
        <w:drawing>
          <wp:inline distT="0" distB="0" distL="0" distR="0" wp14:anchorId="67022F6E" wp14:editId="55D914D7">
            <wp:extent cx="4911531" cy="3294568"/>
            <wp:effectExtent l="0" t="0" r="3810" b="1270"/>
            <wp:docPr id="1703461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619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6867" cy="329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7CC6" w14:textId="2259B034" w:rsidR="00A00F9A" w:rsidRDefault="00A00F9A" w:rsidP="00E44220">
      <w:pPr>
        <w:pStyle w:val="af0"/>
        <w:spacing w:after="0"/>
        <w:jc w:val="center"/>
        <w:rPr>
          <w:i w:val="0"/>
          <w:iCs w:val="0"/>
          <w:color w:val="auto"/>
          <w:sz w:val="28"/>
          <w:szCs w:val="24"/>
        </w:rPr>
      </w:pPr>
      <w:r w:rsidRPr="00E44220">
        <w:rPr>
          <w:i w:val="0"/>
          <w:iCs w:val="0"/>
          <w:color w:val="auto"/>
          <w:sz w:val="28"/>
          <w:szCs w:val="24"/>
        </w:rPr>
        <w:t>Рис</w:t>
      </w:r>
      <w:r w:rsidR="00E44220" w:rsidRPr="00E44220">
        <w:rPr>
          <w:i w:val="0"/>
          <w:iCs w:val="0"/>
          <w:color w:val="auto"/>
          <w:sz w:val="28"/>
          <w:szCs w:val="24"/>
        </w:rPr>
        <w:t>унок</w:t>
      </w:r>
      <w:r w:rsidRPr="00E44220">
        <w:rPr>
          <w:i w:val="0"/>
          <w:iCs w:val="0"/>
          <w:color w:val="auto"/>
          <w:sz w:val="28"/>
          <w:szCs w:val="24"/>
        </w:rPr>
        <w:t xml:space="preserve"> </w:t>
      </w:r>
      <w:r w:rsidRPr="00E44220">
        <w:rPr>
          <w:i w:val="0"/>
          <w:iCs w:val="0"/>
          <w:color w:val="auto"/>
          <w:sz w:val="28"/>
          <w:szCs w:val="24"/>
        </w:rPr>
        <w:fldChar w:fldCharType="begin"/>
      </w:r>
      <w:r w:rsidRPr="00E44220">
        <w:rPr>
          <w:i w:val="0"/>
          <w:iCs w:val="0"/>
          <w:color w:val="auto"/>
          <w:sz w:val="28"/>
          <w:szCs w:val="24"/>
        </w:rPr>
        <w:instrText xml:space="preserve"> SEQ Рис._ \* ARABIC </w:instrText>
      </w:r>
      <w:r w:rsidRPr="00E44220">
        <w:rPr>
          <w:i w:val="0"/>
          <w:iCs w:val="0"/>
          <w:color w:val="auto"/>
          <w:sz w:val="28"/>
          <w:szCs w:val="24"/>
        </w:rPr>
        <w:fldChar w:fldCharType="separate"/>
      </w:r>
      <w:r w:rsidR="00FB32B5" w:rsidRPr="00E44220">
        <w:rPr>
          <w:i w:val="0"/>
          <w:iCs w:val="0"/>
          <w:noProof/>
          <w:color w:val="auto"/>
          <w:sz w:val="28"/>
          <w:szCs w:val="24"/>
        </w:rPr>
        <w:t>10</w:t>
      </w:r>
      <w:r w:rsidRPr="00E44220">
        <w:rPr>
          <w:i w:val="0"/>
          <w:iCs w:val="0"/>
          <w:color w:val="auto"/>
          <w:sz w:val="28"/>
          <w:szCs w:val="24"/>
        </w:rPr>
        <w:fldChar w:fldCharType="end"/>
      </w:r>
      <w:r w:rsidRPr="00E44220">
        <w:rPr>
          <w:i w:val="0"/>
          <w:iCs w:val="0"/>
          <w:color w:val="auto"/>
          <w:sz w:val="28"/>
          <w:szCs w:val="24"/>
        </w:rPr>
        <w:t>. Заливка изображения</w:t>
      </w:r>
    </w:p>
    <w:p w14:paraId="52D2A440" w14:textId="77777777" w:rsidR="00E44220" w:rsidRPr="00E44220" w:rsidRDefault="00E44220" w:rsidP="00E44220">
      <w:pPr>
        <w:spacing w:line="240" w:lineRule="auto"/>
      </w:pPr>
    </w:p>
    <w:p w14:paraId="6465833D" w14:textId="5CBAD6C3" w:rsidR="00132776" w:rsidRDefault="006005A1" w:rsidP="00EC2C25">
      <w:pPr>
        <w:spacing w:line="240" w:lineRule="auto"/>
        <w:ind w:firstLine="709"/>
      </w:pPr>
      <w:r>
        <w:t xml:space="preserve">Для рисования прямой линии используйте инструмент </w:t>
      </w:r>
      <w:r w:rsidR="00BC1081">
        <w:t>«</w:t>
      </w:r>
      <w:r w:rsidRPr="00BC1081">
        <w:t>Линия</w:t>
      </w:r>
      <w:r w:rsidR="00BC1081">
        <w:t>»</w:t>
      </w:r>
      <w:r>
        <w:t>. Цвет линии зависит от зажатой клавиши мыши.</w:t>
      </w:r>
    </w:p>
    <w:p w14:paraId="1BB13127" w14:textId="77777777" w:rsidR="00EC2C25" w:rsidRDefault="00EC2C25" w:rsidP="00EC2C25">
      <w:pPr>
        <w:spacing w:line="240" w:lineRule="auto"/>
        <w:ind w:firstLine="709"/>
      </w:pPr>
    </w:p>
    <w:p w14:paraId="7D09FC97" w14:textId="353E8065" w:rsidR="00C46BC3" w:rsidRPr="00EC2C25" w:rsidRDefault="003175DB" w:rsidP="003175DB">
      <w:pPr>
        <w:keepNext/>
        <w:spacing w:line="240" w:lineRule="auto"/>
        <w:ind w:firstLine="709"/>
        <w:jc w:val="center"/>
        <w:rPr>
          <w:sz w:val="32"/>
          <w:szCs w:val="26"/>
        </w:rPr>
      </w:pPr>
      <w:r w:rsidRPr="003175DB">
        <w:rPr>
          <w:noProof/>
          <w:sz w:val="32"/>
          <w:szCs w:val="26"/>
        </w:rPr>
        <w:drawing>
          <wp:inline distT="0" distB="0" distL="0" distR="0" wp14:anchorId="39D0720B" wp14:editId="2D0112B7">
            <wp:extent cx="5011724" cy="3387256"/>
            <wp:effectExtent l="0" t="0" r="0" b="3810"/>
            <wp:docPr id="51754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40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2227" cy="340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A616" w14:textId="58054C8C" w:rsidR="00C46BC3" w:rsidRPr="00EC2C25" w:rsidRDefault="00C46BC3" w:rsidP="00EC2C25">
      <w:pPr>
        <w:pStyle w:val="af0"/>
        <w:spacing w:after="0"/>
        <w:jc w:val="center"/>
        <w:rPr>
          <w:i w:val="0"/>
          <w:iCs w:val="0"/>
          <w:color w:val="auto"/>
          <w:sz w:val="28"/>
          <w:szCs w:val="24"/>
        </w:rPr>
      </w:pPr>
      <w:r w:rsidRPr="00EC2C25">
        <w:rPr>
          <w:i w:val="0"/>
          <w:iCs w:val="0"/>
          <w:color w:val="auto"/>
          <w:sz w:val="28"/>
          <w:szCs w:val="24"/>
        </w:rPr>
        <w:t>Рис</w:t>
      </w:r>
      <w:r w:rsidR="00D435F1">
        <w:rPr>
          <w:i w:val="0"/>
          <w:iCs w:val="0"/>
          <w:color w:val="auto"/>
          <w:sz w:val="28"/>
          <w:szCs w:val="24"/>
        </w:rPr>
        <w:t>унок</w:t>
      </w:r>
      <w:r w:rsidRPr="00EC2C25">
        <w:rPr>
          <w:i w:val="0"/>
          <w:iCs w:val="0"/>
          <w:color w:val="auto"/>
          <w:sz w:val="28"/>
          <w:szCs w:val="24"/>
        </w:rPr>
        <w:t xml:space="preserve"> </w:t>
      </w:r>
      <w:r w:rsidRPr="00EC2C25">
        <w:rPr>
          <w:i w:val="0"/>
          <w:iCs w:val="0"/>
          <w:color w:val="auto"/>
          <w:sz w:val="28"/>
          <w:szCs w:val="24"/>
        </w:rPr>
        <w:fldChar w:fldCharType="begin"/>
      </w:r>
      <w:r w:rsidRPr="00EC2C25">
        <w:rPr>
          <w:i w:val="0"/>
          <w:iCs w:val="0"/>
          <w:color w:val="auto"/>
          <w:sz w:val="28"/>
          <w:szCs w:val="24"/>
        </w:rPr>
        <w:instrText xml:space="preserve"> SEQ Рис._ \* ARABIC </w:instrText>
      </w:r>
      <w:r w:rsidRPr="00EC2C25">
        <w:rPr>
          <w:i w:val="0"/>
          <w:iCs w:val="0"/>
          <w:color w:val="auto"/>
          <w:sz w:val="28"/>
          <w:szCs w:val="24"/>
        </w:rPr>
        <w:fldChar w:fldCharType="separate"/>
      </w:r>
      <w:r w:rsidR="00FB32B5" w:rsidRPr="00EC2C25">
        <w:rPr>
          <w:i w:val="0"/>
          <w:iCs w:val="0"/>
          <w:noProof/>
          <w:color w:val="auto"/>
          <w:sz w:val="28"/>
          <w:szCs w:val="24"/>
        </w:rPr>
        <w:t>11</w:t>
      </w:r>
      <w:r w:rsidRPr="00EC2C25">
        <w:rPr>
          <w:i w:val="0"/>
          <w:iCs w:val="0"/>
          <w:color w:val="auto"/>
          <w:sz w:val="28"/>
          <w:szCs w:val="24"/>
        </w:rPr>
        <w:fldChar w:fldCharType="end"/>
      </w:r>
      <w:r w:rsidRPr="00EC2C25">
        <w:rPr>
          <w:i w:val="0"/>
          <w:iCs w:val="0"/>
          <w:color w:val="auto"/>
          <w:sz w:val="28"/>
          <w:szCs w:val="24"/>
        </w:rPr>
        <w:t>. Рисование линий</w:t>
      </w:r>
    </w:p>
    <w:p w14:paraId="294114F2" w14:textId="6DB936F5" w:rsidR="00800DB7" w:rsidRDefault="00800DB7" w:rsidP="003175DB">
      <w:pPr>
        <w:spacing w:line="240" w:lineRule="auto"/>
        <w:ind w:firstLine="709"/>
      </w:pPr>
      <w:r>
        <w:lastRenderedPageBreak/>
        <w:t xml:space="preserve">Для рисования овалов и кругов используйте инструмент </w:t>
      </w:r>
      <w:r w:rsidR="00BC1081">
        <w:t>«</w:t>
      </w:r>
      <w:r w:rsidRPr="003175DB">
        <w:t>Эллипс</w:t>
      </w:r>
      <w:r w:rsidR="00BC1081">
        <w:t>»</w:t>
      </w:r>
      <w:r>
        <w:t xml:space="preserve">. Для рисования </w:t>
      </w:r>
      <w:r w:rsidR="00246810">
        <w:t>ровного круга</w:t>
      </w:r>
      <w:r>
        <w:t xml:space="preserve"> нажмите и удерживайте клавишу </w:t>
      </w:r>
      <w:r>
        <w:rPr>
          <w:lang w:val="en-US"/>
        </w:rPr>
        <w:t>CTRL</w:t>
      </w:r>
      <w:r>
        <w:t xml:space="preserve">. Чтобы нарисовать полый </w:t>
      </w:r>
      <w:r w:rsidR="00065EAD">
        <w:t>круг</w:t>
      </w:r>
      <w:r>
        <w:t xml:space="preserve"> используйте левую кнопку мыши. Чтобы нарисовать заполненный </w:t>
      </w:r>
      <w:r w:rsidR="00274398">
        <w:t>круг</w:t>
      </w:r>
      <w:r>
        <w:t xml:space="preserve"> используйте правую кнопку мыши.</w:t>
      </w:r>
    </w:p>
    <w:p w14:paraId="71347549" w14:textId="77777777" w:rsidR="003175DB" w:rsidRDefault="003175DB" w:rsidP="003175DB">
      <w:pPr>
        <w:spacing w:line="240" w:lineRule="auto"/>
        <w:ind w:firstLine="709"/>
      </w:pPr>
    </w:p>
    <w:p w14:paraId="573709B5" w14:textId="6FC9EEFA" w:rsidR="00773756" w:rsidRDefault="00FF2761" w:rsidP="003175DB">
      <w:pPr>
        <w:keepNext/>
        <w:spacing w:line="240" w:lineRule="auto"/>
        <w:ind w:firstLine="709"/>
        <w:jc w:val="center"/>
      </w:pPr>
      <w:r w:rsidRPr="00FF2761">
        <w:rPr>
          <w:noProof/>
        </w:rPr>
        <w:drawing>
          <wp:inline distT="0" distB="0" distL="0" distR="0" wp14:anchorId="30E1D259" wp14:editId="51EA7A18">
            <wp:extent cx="4506015" cy="3067905"/>
            <wp:effectExtent l="0" t="0" r="8890" b="0"/>
            <wp:docPr id="387535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353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0809" cy="307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BC05" w14:textId="71F750FA" w:rsidR="00773756" w:rsidRDefault="00773756" w:rsidP="003175DB">
      <w:pPr>
        <w:pStyle w:val="af0"/>
        <w:spacing w:after="0"/>
        <w:jc w:val="center"/>
        <w:rPr>
          <w:i w:val="0"/>
          <w:iCs w:val="0"/>
          <w:color w:val="auto"/>
          <w:sz w:val="28"/>
          <w:szCs w:val="24"/>
        </w:rPr>
      </w:pPr>
      <w:r w:rsidRPr="00FF2761">
        <w:rPr>
          <w:i w:val="0"/>
          <w:iCs w:val="0"/>
          <w:color w:val="auto"/>
          <w:sz w:val="28"/>
          <w:szCs w:val="24"/>
        </w:rPr>
        <w:t>Рис</w:t>
      </w:r>
      <w:r w:rsidR="00FF2761">
        <w:rPr>
          <w:i w:val="0"/>
          <w:iCs w:val="0"/>
          <w:color w:val="auto"/>
          <w:sz w:val="28"/>
          <w:szCs w:val="24"/>
        </w:rPr>
        <w:t>унок</w:t>
      </w:r>
      <w:r w:rsidRPr="00FF2761">
        <w:rPr>
          <w:i w:val="0"/>
          <w:iCs w:val="0"/>
          <w:color w:val="auto"/>
          <w:sz w:val="28"/>
          <w:szCs w:val="24"/>
        </w:rPr>
        <w:t xml:space="preserve"> </w:t>
      </w:r>
      <w:r w:rsidRPr="00FF2761">
        <w:rPr>
          <w:i w:val="0"/>
          <w:iCs w:val="0"/>
          <w:color w:val="auto"/>
          <w:sz w:val="28"/>
          <w:szCs w:val="24"/>
        </w:rPr>
        <w:fldChar w:fldCharType="begin"/>
      </w:r>
      <w:r w:rsidRPr="00FF2761">
        <w:rPr>
          <w:i w:val="0"/>
          <w:iCs w:val="0"/>
          <w:color w:val="auto"/>
          <w:sz w:val="28"/>
          <w:szCs w:val="24"/>
        </w:rPr>
        <w:instrText xml:space="preserve"> SEQ Рис._ \* ARABIC </w:instrText>
      </w:r>
      <w:r w:rsidRPr="00FF2761">
        <w:rPr>
          <w:i w:val="0"/>
          <w:iCs w:val="0"/>
          <w:color w:val="auto"/>
          <w:sz w:val="28"/>
          <w:szCs w:val="24"/>
        </w:rPr>
        <w:fldChar w:fldCharType="separate"/>
      </w:r>
      <w:r w:rsidR="00FB32B5" w:rsidRPr="00FF2761">
        <w:rPr>
          <w:i w:val="0"/>
          <w:iCs w:val="0"/>
          <w:noProof/>
          <w:color w:val="auto"/>
          <w:sz w:val="28"/>
          <w:szCs w:val="24"/>
        </w:rPr>
        <w:t>12</w:t>
      </w:r>
      <w:r w:rsidRPr="00FF2761">
        <w:rPr>
          <w:i w:val="0"/>
          <w:iCs w:val="0"/>
          <w:color w:val="auto"/>
          <w:sz w:val="28"/>
          <w:szCs w:val="24"/>
        </w:rPr>
        <w:fldChar w:fldCharType="end"/>
      </w:r>
      <w:r w:rsidRPr="00FF2761">
        <w:rPr>
          <w:i w:val="0"/>
          <w:iCs w:val="0"/>
          <w:color w:val="auto"/>
          <w:sz w:val="28"/>
          <w:szCs w:val="24"/>
        </w:rPr>
        <w:t>. Рисование эллипсов</w:t>
      </w:r>
    </w:p>
    <w:p w14:paraId="5760EF05" w14:textId="77777777" w:rsidR="00FF2761" w:rsidRPr="00FF2761" w:rsidRDefault="00FF2761" w:rsidP="00FF2761">
      <w:pPr>
        <w:spacing w:line="240" w:lineRule="auto"/>
      </w:pPr>
    </w:p>
    <w:p w14:paraId="58FEA711" w14:textId="39527ECB" w:rsidR="00AF0C20" w:rsidRDefault="00AF0C20" w:rsidP="00FF2761">
      <w:pPr>
        <w:spacing w:line="240" w:lineRule="auto"/>
        <w:ind w:firstLine="709"/>
      </w:pPr>
      <w:r>
        <w:t xml:space="preserve">Для рисования прямоугольника используйте инструмент </w:t>
      </w:r>
      <w:r w:rsidR="00BC1081">
        <w:t>«</w:t>
      </w:r>
      <w:r w:rsidRPr="00BC1081">
        <w:t>Прямоугольник</w:t>
      </w:r>
      <w:r w:rsidR="00BC1081">
        <w:t>»</w:t>
      </w:r>
      <w:r>
        <w:t xml:space="preserve">. Для рисования квадрата нажмите и удерживайте клавишу </w:t>
      </w:r>
      <w:r>
        <w:rPr>
          <w:lang w:val="en-US"/>
        </w:rPr>
        <w:t>CTRL</w:t>
      </w:r>
      <w:r>
        <w:t xml:space="preserve">. </w:t>
      </w:r>
      <w:r w:rsidR="00BC74CA">
        <w:t xml:space="preserve">Чтобы нарисовать полый прямоугольник используйте левую кнопку мыши. </w:t>
      </w:r>
      <w:r w:rsidR="003170BA">
        <w:t>Чтобы нарисовать заполненный прямоугольник используйте правую кнопку мыши.</w:t>
      </w:r>
    </w:p>
    <w:p w14:paraId="60C4983E" w14:textId="77777777" w:rsidR="00FF2761" w:rsidRDefault="00FF2761" w:rsidP="00FF2761">
      <w:pPr>
        <w:spacing w:line="240" w:lineRule="auto"/>
        <w:ind w:firstLine="709"/>
      </w:pPr>
    </w:p>
    <w:p w14:paraId="2D7A2C00" w14:textId="6B5EEC95" w:rsidR="00666425" w:rsidRPr="001F1B9F" w:rsidRDefault="001F1B9F" w:rsidP="001F1B9F">
      <w:pPr>
        <w:keepNext/>
        <w:spacing w:line="240" w:lineRule="auto"/>
        <w:ind w:firstLine="709"/>
        <w:jc w:val="center"/>
        <w:rPr>
          <w:sz w:val="24"/>
          <w:szCs w:val="22"/>
        </w:rPr>
      </w:pPr>
      <w:r w:rsidRPr="001F1B9F">
        <w:rPr>
          <w:noProof/>
          <w:sz w:val="24"/>
          <w:szCs w:val="22"/>
        </w:rPr>
        <w:drawing>
          <wp:inline distT="0" distB="0" distL="0" distR="0" wp14:anchorId="33A6F5E2" wp14:editId="5C9ACCA6">
            <wp:extent cx="4936153" cy="3315694"/>
            <wp:effectExtent l="0" t="0" r="0" b="0"/>
            <wp:docPr id="1810530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305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1102" cy="333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9D3A" w14:textId="178CFCC9" w:rsidR="00666425" w:rsidRPr="001F1B9F" w:rsidRDefault="00666425" w:rsidP="001F1B9F">
      <w:pPr>
        <w:pStyle w:val="af0"/>
        <w:spacing w:after="0"/>
        <w:jc w:val="center"/>
        <w:rPr>
          <w:i w:val="0"/>
          <w:iCs w:val="0"/>
          <w:color w:val="auto"/>
          <w:sz w:val="28"/>
          <w:szCs w:val="24"/>
        </w:rPr>
      </w:pPr>
      <w:r w:rsidRPr="001F1B9F">
        <w:rPr>
          <w:i w:val="0"/>
          <w:iCs w:val="0"/>
          <w:color w:val="auto"/>
          <w:sz w:val="28"/>
          <w:szCs w:val="24"/>
        </w:rPr>
        <w:t xml:space="preserve">Рис.  </w:t>
      </w:r>
      <w:r w:rsidRPr="001F1B9F">
        <w:rPr>
          <w:i w:val="0"/>
          <w:iCs w:val="0"/>
          <w:color w:val="auto"/>
          <w:sz w:val="28"/>
          <w:szCs w:val="24"/>
        </w:rPr>
        <w:fldChar w:fldCharType="begin"/>
      </w:r>
      <w:r w:rsidRPr="001F1B9F">
        <w:rPr>
          <w:i w:val="0"/>
          <w:iCs w:val="0"/>
          <w:color w:val="auto"/>
          <w:sz w:val="28"/>
          <w:szCs w:val="24"/>
        </w:rPr>
        <w:instrText xml:space="preserve"> SEQ Рис._ \* ARABIC </w:instrText>
      </w:r>
      <w:r w:rsidRPr="001F1B9F">
        <w:rPr>
          <w:i w:val="0"/>
          <w:iCs w:val="0"/>
          <w:color w:val="auto"/>
          <w:sz w:val="28"/>
          <w:szCs w:val="24"/>
        </w:rPr>
        <w:fldChar w:fldCharType="separate"/>
      </w:r>
      <w:r w:rsidR="00FB32B5" w:rsidRPr="001F1B9F">
        <w:rPr>
          <w:i w:val="0"/>
          <w:iCs w:val="0"/>
          <w:noProof/>
          <w:color w:val="auto"/>
          <w:sz w:val="28"/>
          <w:szCs w:val="24"/>
        </w:rPr>
        <w:t>13</w:t>
      </w:r>
      <w:r w:rsidRPr="001F1B9F">
        <w:rPr>
          <w:i w:val="0"/>
          <w:iCs w:val="0"/>
          <w:color w:val="auto"/>
          <w:sz w:val="28"/>
          <w:szCs w:val="24"/>
        </w:rPr>
        <w:fldChar w:fldCharType="end"/>
      </w:r>
      <w:r w:rsidRPr="001F1B9F">
        <w:rPr>
          <w:i w:val="0"/>
          <w:iCs w:val="0"/>
          <w:color w:val="auto"/>
          <w:sz w:val="28"/>
          <w:szCs w:val="24"/>
        </w:rPr>
        <w:t>. Рисование прямоугольников</w:t>
      </w:r>
    </w:p>
    <w:p w14:paraId="0514A11C" w14:textId="09444B28" w:rsidR="00FC2934" w:rsidRDefault="00083340" w:rsidP="00576205">
      <w:pPr>
        <w:spacing w:line="240" w:lineRule="auto"/>
        <w:ind w:firstLine="709"/>
      </w:pPr>
      <w:r>
        <w:lastRenderedPageBreak/>
        <w:t xml:space="preserve">Для изменения размеров холста используйте инструмент </w:t>
      </w:r>
      <w:r w:rsidR="00BC1081">
        <w:t>«</w:t>
      </w:r>
      <w:r w:rsidRPr="00BC1081">
        <w:t>Холст</w:t>
      </w:r>
      <w:r w:rsidR="00BC1081">
        <w:t>»</w:t>
      </w:r>
      <w:r>
        <w:t>. Чтобы изменить размер, удерживайте правый нижний угол изображения и раст</w:t>
      </w:r>
      <w:r w:rsidR="0082103A">
        <w:t>я</w:t>
      </w:r>
      <w:r>
        <w:t>гивайте холст</w:t>
      </w:r>
      <w:r w:rsidR="00C2138F">
        <w:t xml:space="preserve"> </w:t>
      </w:r>
      <w:r w:rsidR="00BC1081" w:rsidRPr="00BC1081">
        <w:t>которые изображены</w:t>
      </w:r>
      <w:r w:rsidR="00BC1081">
        <w:t xml:space="preserve"> на рисунке 7 номер 9</w:t>
      </w:r>
      <w:r w:rsidR="00576205">
        <w:t>.</w:t>
      </w:r>
    </w:p>
    <w:p w14:paraId="5C16E45B" w14:textId="77777777" w:rsidR="00576205" w:rsidRDefault="00576205" w:rsidP="00576205">
      <w:pPr>
        <w:spacing w:line="240" w:lineRule="auto"/>
        <w:ind w:firstLine="709"/>
      </w:pPr>
    </w:p>
    <w:p w14:paraId="0FBC8D8F" w14:textId="4C4F721E" w:rsidR="00675DEF" w:rsidRPr="00D64154" w:rsidRDefault="00D64154" w:rsidP="00D64154">
      <w:pPr>
        <w:keepNext/>
        <w:spacing w:line="240" w:lineRule="auto"/>
        <w:ind w:firstLine="709"/>
        <w:jc w:val="center"/>
        <w:rPr>
          <w:sz w:val="32"/>
          <w:szCs w:val="26"/>
        </w:rPr>
      </w:pPr>
      <w:r w:rsidRPr="00D64154">
        <w:rPr>
          <w:noProof/>
          <w:sz w:val="32"/>
          <w:szCs w:val="26"/>
        </w:rPr>
        <w:drawing>
          <wp:inline distT="0" distB="0" distL="0" distR="0" wp14:anchorId="1ED9BB52" wp14:editId="2263AE11">
            <wp:extent cx="4453433" cy="2981739"/>
            <wp:effectExtent l="0" t="0" r="4445" b="9525"/>
            <wp:docPr id="1940878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785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0127" cy="298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5C13" w14:textId="5E5466CA" w:rsidR="00675DEF" w:rsidRDefault="00675DEF" w:rsidP="00D64154">
      <w:pPr>
        <w:pStyle w:val="af0"/>
        <w:spacing w:after="0"/>
        <w:jc w:val="center"/>
        <w:rPr>
          <w:i w:val="0"/>
          <w:iCs w:val="0"/>
          <w:color w:val="auto"/>
          <w:sz w:val="28"/>
          <w:szCs w:val="24"/>
        </w:rPr>
      </w:pPr>
      <w:r w:rsidRPr="00D64154">
        <w:rPr>
          <w:i w:val="0"/>
          <w:iCs w:val="0"/>
          <w:color w:val="auto"/>
          <w:sz w:val="28"/>
          <w:szCs w:val="24"/>
        </w:rPr>
        <w:t xml:space="preserve">Рис.  </w:t>
      </w:r>
      <w:r w:rsidRPr="00D64154">
        <w:rPr>
          <w:i w:val="0"/>
          <w:iCs w:val="0"/>
          <w:color w:val="auto"/>
          <w:sz w:val="28"/>
          <w:szCs w:val="24"/>
        </w:rPr>
        <w:fldChar w:fldCharType="begin"/>
      </w:r>
      <w:r w:rsidRPr="00D64154">
        <w:rPr>
          <w:i w:val="0"/>
          <w:iCs w:val="0"/>
          <w:color w:val="auto"/>
          <w:sz w:val="28"/>
          <w:szCs w:val="24"/>
        </w:rPr>
        <w:instrText xml:space="preserve"> SEQ Рис._ \* ARABIC </w:instrText>
      </w:r>
      <w:r w:rsidRPr="00D64154">
        <w:rPr>
          <w:i w:val="0"/>
          <w:iCs w:val="0"/>
          <w:color w:val="auto"/>
          <w:sz w:val="28"/>
          <w:szCs w:val="24"/>
        </w:rPr>
        <w:fldChar w:fldCharType="separate"/>
      </w:r>
      <w:r w:rsidR="00FB32B5" w:rsidRPr="00D64154">
        <w:rPr>
          <w:i w:val="0"/>
          <w:iCs w:val="0"/>
          <w:noProof/>
          <w:color w:val="auto"/>
          <w:sz w:val="28"/>
          <w:szCs w:val="24"/>
        </w:rPr>
        <w:t>14</w:t>
      </w:r>
      <w:r w:rsidRPr="00D64154">
        <w:rPr>
          <w:i w:val="0"/>
          <w:iCs w:val="0"/>
          <w:color w:val="auto"/>
          <w:sz w:val="28"/>
          <w:szCs w:val="24"/>
        </w:rPr>
        <w:fldChar w:fldCharType="end"/>
      </w:r>
      <w:r w:rsidRPr="00D64154">
        <w:rPr>
          <w:i w:val="0"/>
          <w:iCs w:val="0"/>
          <w:color w:val="auto"/>
          <w:sz w:val="28"/>
          <w:szCs w:val="24"/>
        </w:rPr>
        <w:t>. Измененный размер изображения</w:t>
      </w:r>
    </w:p>
    <w:p w14:paraId="67EA4A53" w14:textId="77777777" w:rsidR="00D64154" w:rsidRPr="00D64154" w:rsidRDefault="00D64154" w:rsidP="00D64154">
      <w:pPr>
        <w:spacing w:line="240" w:lineRule="auto"/>
      </w:pPr>
    </w:p>
    <w:p w14:paraId="5DFF3D90" w14:textId="751CE508" w:rsidR="00FB32B5" w:rsidRDefault="00FB32B5" w:rsidP="00D64154">
      <w:pPr>
        <w:spacing w:line="240" w:lineRule="auto"/>
        <w:ind w:firstLine="709"/>
      </w:pPr>
      <w:r>
        <w:t xml:space="preserve">Для выделения фрагментов изображения используйте инструмент </w:t>
      </w:r>
      <w:r w:rsidR="00D64154">
        <w:t>«</w:t>
      </w:r>
      <w:r w:rsidRPr="00D64154">
        <w:t>Выделение</w:t>
      </w:r>
      <w:r w:rsidR="00D64154">
        <w:t>»</w:t>
      </w:r>
      <w:r>
        <w:t>. Вокруг выделенной области отобразится прямоугольник. Выделенную зону можно копировать, вырезать в буфер обмена и удалять.</w:t>
      </w:r>
      <w:r w:rsidR="00880D17">
        <w:t xml:space="preserve"> Чтобы выделить весь холст, нажмите сочетание клавиш </w:t>
      </w:r>
      <w:r w:rsidR="00880D17">
        <w:rPr>
          <w:lang w:val="en-US"/>
        </w:rPr>
        <w:t xml:space="preserve">CTRL </w:t>
      </w:r>
      <w:r w:rsidR="00880D17">
        <w:t xml:space="preserve">+ </w:t>
      </w:r>
      <w:r w:rsidR="00880D17">
        <w:rPr>
          <w:lang w:val="en-US"/>
        </w:rPr>
        <w:t>A</w:t>
      </w:r>
      <w:r w:rsidR="00880D17">
        <w:t>.</w:t>
      </w:r>
    </w:p>
    <w:p w14:paraId="2CE00B44" w14:textId="77777777" w:rsidR="00D64154" w:rsidRPr="00880D17" w:rsidRDefault="00D64154" w:rsidP="00D64154">
      <w:pPr>
        <w:spacing w:line="240" w:lineRule="auto"/>
        <w:ind w:firstLine="709"/>
      </w:pPr>
    </w:p>
    <w:p w14:paraId="2C4C4E2A" w14:textId="4BB436C2" w:rsidR="00FB32B5" w:rsidRDefault="00B91C63" w:rsidP="00B91C63">
      <w:pPr>
        <w:keepNext/>
        <w:spacing w:line="240" w:lineRule="auto"/>
        <w:ind w:firstLine="709"/>
        <w:jc w:val="center"/>
      </w:pPr>
      <w:r w:rsidRPr="00B91C63">
        <w:rPr>
          <w:noProof/>
        </w:rPr>
        <w:drawing>
          <wp:inline distT="0" distB="0" distL="0" distR="0" wp14:anchorId="5BA5836C" wp14:editId="36F4667E">
            <wp:extent cx="4957243" cy="3307743"/>
            <wp:effectExtent l="0" t="0" r="0" b="6985"/>
            <wp:docPr id="1104359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593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9826" cy="330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776E" w14:textId="17EFE5C7" w:rsidR="00FB32B5" w:rsidRPr="00C20A87" w:rsidRDefault="00FB32B5" w:rsidP="00B91C63">
      <w:pPr>
        <w:pStyle w:val="af0"/>
        <w:spacing w:after="0"/>
        <w:jc w:val="center"/>
        <w:rPr>
          <w:i w:val="0"/>
          <w:iCs w:val="0"/>
          <w:color w:val="auto"/>
          <w:sz w:val="28"/>
          <w:szCs w:val="24"/>
        </w:rPr>
      </w:pPr>
      <w:r w:rsidRPr="00C20A87">
        <w:rPr>
          <w:i w:val="0"/>
          <w:iCs w:val="0"/>
          <w:color w:val="auto"/>
          <w:sz w:val="28"/>
          <w:szCs w:val="24"/>
        </w:rPr>
        <w:t>Рис</w:t>
      </w:r>
      <w:r w:rsidR="00B91C63" w:rsidRPr="00C20A87">
        <w:rPr>
          <w:i w:val="0"/>
          <w:iCs w:val="0"/>
          <w:color w:val="auto"/>
          <w:sz w:val="28"/>
          <w:szCs w:val="24"/>
        </w:rPr>
        <w:t>унок</w:t>
      </w:r>
      <w:r w:rsidRPr="00C20A87">
        <w:rPr>
          <w:i w:val="0"/>
          <w:iCs w:val="0"/>
          <w:color w:val="auto"/>
          <w:sz w:val="28"/>
          <w:szCs w:val="24"/>
        </w:rPr>
        <w:t xml:space="preserve"> </w:t>
      </w:r>
      <w:r w:rsidRPr="00C20A87">
        <w:rPr>
          <w:i w:val="0"/>
          <w:iCs w:val="0"/>
          <w:color w:val="auto"/>
          <w:sz w:val="28"/>
          <w:szCs w:val="24"/>
        </w:rPr>
        <w:fldChar w:fldCharType="begin"/>
      </w:r>
      <w:r w:rsidRPr="00C20A87">
        <w:rPr>
          <w:i w:val="0"/>
          <w:iCs w:val="0"/>
          <w:color w:val="auto"/>
          <w:sz w:val="28"/>
          <w:szCs w:val="24"/>
        </w:rPr>
        <w:instrText xml:space="preserve"> SEQ Рис._ \* ARABIC </w:instrText>
      </w:r>
      <w:r w:rsidRPr="00C20A87">
        <w:rPr>
          <w:i w:val="0"/>
          <w:iCs w:val="0"/>
          <w:color w:val="auto"/>
          <w:sz w:val="28"/>
          <w:szCs w:val="24"/>
        </w:rPr>
        <w:fldChar w:fldCharType="separate"/>
      </w:r>
      <w:r w:rsidRPr="00C20A87">
        <w:rPr>
          <w:i w:val="0"/>
          <w:iCs w:val="0"/>
          <w:noProof/>
          <w:color w:val="auto"/>
          <w:sz w:val="28"/>
          <w:szCs w:val="24"/>
        </w:rPr>
        <w:t>15</w:t>
      </w:r>
      <w:r w:rsidRPr="00C20A87">
        <w:rPr>
          <w:i w:val="0"/>
          <w:iCs w:val="0"/>
          <w:color w:val="auto"/>
          <w:sz w:val="28"/>
          <w:szCs w:val="24"/>
        </w:rPr>
        <w:fldChar w:fldCharType="end"/>
      </w:r>
      <w:r w:rsidRPr="00C20A87">
        <w:rPr>
          <w:i w:val="0"/>
          <w:iCs w:val="0"/>
          <w:color w:val="auto"/>
          <w:sz w:val="28"/>
          <w:szCs w:val="24"/>
        </w:rPr>
        <w:t>. Работа с выделенным фрагментом</w:t>
      </w:r>
    </w:p>
    <w:p w14:paraId="4D49EF9B" w14:textId="77777777" w:rsidR="00B91C63" w:rsidRPr="00B91C63" w:rsidRDefault="00B91C63" w:rsidP="00B91C63"/>
    <w:p w14:paraId="462E4113" w14:textId="77777777" w:rsidR="00C20A87" w:rsidRPr="00C3750F" w:rsidRDefault="00121B83" w:rsidP="00C20A87">
      <w:pPr>
        <w:spacing w:line="240" w:lineRule="auto"/>
        <w:ind w:firstLine="709"/>
      </w:pPr>
      <w:r>
        <w:lastRenderedPageBreak/>
        <w:t>Для сохранения изображения перейдите Файл -</w:t>
      </w:r>
      <w:r w:rsidRPr="00121B83">
        <w:t xml:space="preserve">&gt; </w:t>
      </w:r>
      <w:r w:rsidR="00B91C63">
        <w:t>С</w:t>
      </w:r>
      <w:r>
        <w:t>охранить</w:t>
      </w:r>
      <w:r w:rsidR="00514FAF">
        <w:t xml:space="preserve"> либо нажмите сочетание клавиш </w:t>
      </w:r>
      <w:r w:rsidR="00514FAF">
        <w:rPr>
          <w:lang w:val="en-US"/>
        </w:rPr>
        <w:t>CTRL</w:t>
      </w:r>
      <w:r w:rsidR="00514FAF" w:rsidRPr="00514FAF">
        <w:t xml:space="preserve"> + </w:t>
      </w:r>
      <w:r w:rsidR="00514FAF">
        <w:rPr>
          <w:lang w:val="en-US"/>
        </w:rPr>
        <w:t>S</w:t>
      </w:r>
      <w:r>
        <w:t>.</w:t>
      </w:r>
    </w:p>
    <w:p w14:paraId="13A02332" w14:textId="77777777" w:rsidR="00C20A87" w:rsidRPr="00C3750F" w:rsidRDefault="00C20A87" w:rsidP="00C20A87">
      <w:pPr>
        <w:spacing w:line="240" w:lineRule="auto"/>
        <w:ind w:firstLine="709"/>
      </w:pPr>
    </w:p>
    <w:p w14:paraId="6442267F" w14:textId="77777777" w:rsidR="00C20A87" w:rsidRDefault="00C20A87" w:rsidP="00C20A87">
      <w:pPr>
        <w:spacing w:line="240" w:lineRule="auto"/>
        <w:ind w:firstLine="709"/>
        <w:jc w:val="center"/>
      </w:pPr>
      <w:r>
        <w:rPr>
          <w:noProof/>
        </w:rPr>
        <w:drawing>
          <wp:inline distT="0" distB="0" distL="0" distR="0" wp14:anchorId="16E7C5E6" wp14:editId="097CDD4A">
            <wp:extent cx="2353310" cy="1017905"/>
            <wp:effectExtent l="0" t="0" r="8890" b="0"/>
            <wp:docPr id="20546969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BBDFC" w14:textId="3A317BD8" w:rsidR="00C20A87" w:rsidRDefault="00C20A87" w:rsidP="00C20A87">
      <w:pPr>
        <w:pStyle w:val="af0"/>
        <w:spacing w:after="0"/>
        <w:jc w:val="center"/>
        <w:rPr>
          <w:i w:val="0"/>
          <w:iCs w:val="0"/>
          <w:color w:val="auto"/>
          <w:sz w:val="24"/>
          <w:szCs w:val="22"/>
        </w:rPr>
      </w:pPr>
      <w:r w:rsidRPr="00FB32B5">
        <w:rPr>
          <w:i w:val="0"/>
          <w:iCs w:val="0"/>
          <w:color w:val="auto"/>
          <w:sz w:val="24"/>
          <w:szCs w:val="22"/>
        </w:rPr>
        <w:t>Рис</w:t>
      </w:r>
      <w:r>
        <w:rPr>
          <w:i w:val="0"/>
          <w:iCs w:val="0"/>
          <w:color w:val="auto"/>
          <w:sz w:val="24"/>
          <w:szCs w:val="22"/>
        </w:rPr>
        <w:t>унок 16</w:t>
      </w:r>
      <w:r w:rsidRPr="00FB32B5">
        <w:rPr>
          <w:i w:val="0"/>
          <w:iCs w:val="0"/>
          <w:color w:val="auto"/>
          <w:sz w:val="24"/>
          <w:szCs w:val="22"/>
        </w:rPr>
        <w:t>. Работа с выделенным фрагментом</w:t>
      </w:r>
    </w:p>
    <w:p w14:paraId="1F938528" w14:textId="1355F91A" w:rsidR="00F60088" w:rsidRPr="0076131A" w:rsidRDefault="00F60088" w:rsidP="00C20A87">
      <w:pPr>
        <w:ind w:firstLine="709"/>
        <w:jc w:val="center"/>
      </w:pPr>
      <w:r w:rsidRPr="00FF3D33">
        <w:br w:type="page"/>
      </w:r>
    </w:p>
    <w:p w14:paraId="70664DAC" w14:textId="77777777" w:rsidR="009E1268" w:rsidRPr="00554EE1" w:rsidRDefault="00430A83" w:rsidP="00554EE1">
      <w:pPr>
        <w:pStyle w:val="a7"/>
        <w:spacing w:line="240" w:lineRule="auto"/>
        <w:rPr>
          <w:sz w:val="28"/>
        </w:rPr>
      </w:pPr>
      <w:bookmarkStart w:id="11" w:name="_Toc194858947"/>
      <w:r w:rsidRPr="00554EE1">
        <w:rPr>
          <w:sz w:val="28"/>
        </w:rPr>
        <w:lastRenderedPageBreak/>
        <w:t>Общий вывод</w:t>
      </w:r>
      <w:bookmarkEnd w:id="11"/>
    </w:p>
    <w:p w14:paraId="1FBEAF5B" w14:textId="3299CCEB" w:rsidR="00430A83" w:rsidRPr="00554EE1" w:rsidRDefault="00C10109" w:rsidP="00C10109">
      <w:pPr>
        <w:spacing w:line="240" w:lineRule="auto"/>
        <w:rPr>
          <w:szCs w:val="28"/>
          <w:lang w:eastAsia="ru-RU"/>
        </w:rPr>
      </w:pPr>
      <w:r w:rsidRPr="00C10109">
        <w:rPr>
          <w:szCs w:val="28"/>
          <w:lang w:eastAsia="ru-RU"/>
        </w:rPr>
        <w:t>В ходе контрольной работы я вспомнил основы программирования на C#, познакомился со структурами и ранее незнакомыми мне объектами и методами. Смог реализовать несколько простых программ. Нашел некоторые недостатки и баги программах, которые учел и постараюсь не допустить в будущем. Активно поработал с официальной документацией к языку C# и средой Visual Studio.</w:t>
      </w:r>
    </w:p>
    <w:sectPr w:rsidR="00430A83" w:rsidRPr="00554EE1" w:rsidSect="00742AB0">
      <w:headerReference w:type="default" r:id="rId25"/>
      <w:footerReference w:type="default" r:id="rId26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1DE884" w14:textId="77777777" w:rsidR="009C2709" w:rsidRDefault="009C2709" w:rsidP="008E70AA">
      <w:pPr>
        <w:spacing w:line="240" w:lineRule="auto"/>
      </w:pPr>
      <w:r>
        <w:separator/>
      </w:r>
    </w:p>
  </w:endnote>
  <w:endnote w:type="continuationSeparator" w:id="0">
    <w:p w14:paraId="5078195D" w14:textId="77777777" w:rsidR="009C2709" w:rsidRDefault="009C2709" w:rsidP="008E70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27815099"/>
      <w:docPartObj>
        <w:docPartGallery w:val="Page Numbers (Bottom of Page)"/>
        <w:docPartUnique/>
      </w:docPartObj>
    </w:sdtPr>
    <w:sdtContent>
      <w:p w14:paraId="008469C5" w14:textId="3C067850" w:rsidR="00742AB0" w:rsidRDefault="00742AB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B5B8F1" w14:textId="77777777" w:rsidR="009C2709" w:rsidRDefault="009C2709" w:rsidP="008E70AA">
      <w:pPr>
        <w:spacing w:line="240" w:lineRule="auto"/>
      </w:pPr>
      <w:r>
        <w:separator/>
      </w:r>
    </w:p>
  </w:footnote>
  <w:footnote w:type="continuationSeparator" w:id="0">
    <w:p w14:paraId="354ED56F" w14:textId="77777777" w:rsidR="009C2709" w:rsidRDefault="009C2709" w:rsidP="008E70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438E5" w14:textId="7C97107B" w:rsidR="008E70AA" w:rsidRDefault="008E70AA" w:rsidP="00F56B07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10869"/>
    <w:multiLevelType w:val="hybridMultilevel"/>
    <w:tmpl w:val="93CEB9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A045B43"/>
    <w:multiLevelType w:val="hybridMultilevel"/>
    <w:tmpl w:val="B36250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4024715"/>
    <w:multiLevelType w:val="hybridMultilevel"/>
    <w:tmpl w:val="642ED2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B5A0528"/>
    <w:multiLevelType w:val="hybridMultilevel"/>
    <w:tmpl w:val="F1B8B3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BE2594C"/>
    <w:multiLevelType w:val="hybridMultilevel"/>
    <w:tmpl w:val="24BC8B5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3A924EC"/>
    <w:multiLevelType w:val="hybridMultilevel"/>
    <w:tmpl w:val="313087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3F04009"/>
    <w:multiLevelType w:val="hybridMultilevel"/>
    <w:tmpl w:val="B2C477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3247C07"/>
    <w:multiLevelType w:val="hybridMultilevel"/>
    <w:tmpl w:val="DEBC62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6074280"/>
    <w:multiLevelType w:val="hybridMultilevel"/>
    <w:tmpl w:val="85EAE228"/>
    <w:lvl w:ilvl="0" w:tplc="9C5E2D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C5E42E2"/>
    <w:multiLevelType w:val="hybridMultilevel"/>
    <w:tmpl w:val="8B4A0728"/>
    <w:lvl w:ilvl="0" w:tplc="D88ABE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29CED70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D557833"/>
    <w:multiLevelType w:val="hybridMultilevel"/>
    <w:tmpl w:val="1B7259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516891519">
    <w:abstractNumId w:val="7"/>
  </w:num>
  <w:num w:numId="2" w16cid:durableId="695154178">
    <w:abstractNumId w:val="5"/>
  </w:num>
  <w:num w:numId="3" w16cid:durableId="397286750">
    <w:abstractNumId w:val="10"/>
  </w:num>
  <w:num w:numId="4" w16cid:durableId="1120419554">
    <w:abstractNumId w:val="8"/>
  </w:num>
  <w:num w:numId="5" w16cid:durableId="1175925129">
    <w:abstractNumId w:val="1"/>
  </w:num>
  <w:num w:numId="6" w16cid:durableId="1823043582">
    <w:abstractNumId w:val="2"/>
  </w:num>
  <w:num w:numId="7" w16cid:durableId="1751581109">
    <w:abstractNumId w:val="0"/>
  </w:num>
  <w:num w:numId="8" w16cid:durableId="1750733148">
    <w:abstractNumId w:val="6"/>
  </w:num>
  <w:num w:numId="9" w16cid:durableId="482626944">
    <w:abstractNumId w:val="3"/>
  </w:num>
  <w:num w:numId="10" w16cid:durableId="604532245">
    <w:abstractNumId w:val="9"/>
  </w:num>
  <w:num w:numId="11" w16cid:durableId="15565028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09"/>
    <w:rsid w:val="00000157"/>
    <w:rsid w:val="000001D0"/>
    <w:rsid w:val="00017DC2"/>
    <w:rsid w:val="00023C11"/>
    <w:rsid w:val="00024AB2"/>
    <w:rsid w:val="00024D47"/>
    <w:rsid w:val="00053AE1"/>
    <w:rsid w:val="00065B72"/>
    <w:rsid w:val="00065EAD"/>
    <w:rsid w:val="00083340"/>
    <w:rsid w:val="00095720"/>
    <w:rsid w:val="000A1E8F"/>
    <w:rsid w:val="000B3306"/>
    <w:rsid w:val="000B6D1D"/>
    <w:rsid w:val="000C6FB1"/>
    <w:rsid w:val="000D2087"/>
    <w:rsid w:val="000D2DA8"/>
    <w:rsid w:val="000E47A8"/>
    <w:rsid w:val="00107FDE"/>
    <w:rsid w:val="00121B83"/>
    <w:rsid w:val="00122795"/>
    <w:rsid w:val="001268B0"/>
    <w:rsid w:val="00131D60"/>
    <w:rsid w:val="00132776"/>
    <w:rsid w:val="0013473A"/>
    <w:rsid w:val="00162367"/>
    <w:rsid w:val="00184042"/>
    <w:rsid w:val="00185909"/>
    <w:rsid w:val="001918B2"/>
    <w:rsid w:val="001A427F"/>
    <w:rsid w:val="001A53D1"/>
    <w:rsid w:val="001B26CD"/>
    <w:rsid w:val="001B5AA5"/>
    <w:rsid w:val="001B6D5D"/>
    <w:rsid w:val="001C3175"/>
    <w:rsid w:val="001D15C9"/>
    <w:rsid w:val="001F1B9F"/>
    <w:rsid w:val="00234206"/>
    <w:rsid w:val="002343EE"/>
    <w:rsid w:val="00243801"/>
    <w:rsid w:val="002464E1"/>
    <w:rsid w:val="00246810"/>
    <w:rsid w:val="002601BF"/>
    <w:rsid w:val="00263874"/>
    <w:rsid w:val="002660DB"/>
    <w:rsid w:val="00274398"/>
    <w:rsid w:val="002758D1"/>
    <w:rsid w:val="002839C0"/>
    <w:rsid w:val="00290DCA"/>
    <w:rsid w:val="002A0E69"/>
    <w:rsid w:val="002A6DC4"/>
    <w:rsid w:val="002D495D"/>
    <w:rsid w:val="002D59F6"/>
    <w:rsid w:val="002D6812"/>
    <w:rsid w:val="002D7E47"/>
    <w:rsid w:val="002E16A2"/>
    <w:rsid w:val="002E27F8"/>
    <w:rsid w:val="002E32F9"/>
    <w:rsid w:val="003109FC"/>
    <w:rsid w:val="00311094"/>
    <w:rsid w:val="003170BA"/>
    <w:rsid w:val="003175DB"/>
    <w:rsid w:val="00324837"/>
    <w:rsid w:val="003434F9"/>
    <w:rsid w:val="0036323F"/>
    <w:rsid w:val="0037763D"/>
    <w:rsid w:val="0038122A"/>
    <w:rsid w:val="00381685"/>
    <w:rsid w:val="003908F3"/>
    <w:rsid w:val="0039137F"/>
    <w:rsid w:val="003A030C"/>
    <w:rsid w:val="003B216C"/>
    <w:rsid w:val="003B53DD"/>
    <w:rsid w:val="003B6596"/>
    <w:rsid w:val="003C292A"/>
    <w:rsid w:val="003C4032"/>
    <w:rsid w:val="003C5F72"/>
    <w:rsid w:val="003D069C"/>
    <w:rsid w:val="003E6A4C"/>
    <w:rsid w:val="003F322B"/>
    <w:rsid w:val="00400D2F"/>
    <w:rsid w:val="00406103"/>
    <w:rsid w:val="00413F1A"/>
    <w:rsid w:val="0041653A"/>
    <w:rsid w:val="00416FDF"/>
    <w:rsid w:val="00430A83"/>
    <w:rsid w:val="004314DF"/>
    <w:rsid w:val="004336FD"/>
    <w:rsid w:val="00436C2A"/>
    <w:rsid w:val="00465A96"/>
    <w:rsid w:val="00466CD8"/>
    <w:rsid w:val="004724DE"/>
    <w:rsid w:val="00474FDD"/>
    <w:rsid w:val="00487749"/>
    <w:rsid w:val="00495AE6"/>
    <w:rsid w:val="004F6205"/>
    <w:rsid w:val="0050557A"/>
    <w:rsid w:val="00514FAF"/>
    <w:rsid w:val="00522BA9"/>
    <w:rsid w:val="00535854"/>
    <w:rsid w:val="00554EE1"/>
    <w:rsid w:val="00555AEB"/>
    <w:rsid w:val="00576205"/>
    <w:rsid w:val="005A28E4"/>
    <w:rsid w:val="005A315E"/>
    <w:rsid w:val="005A5E1C"/>
    <w:rsid w:val="005B3C5A"/>
    <w:rsid w:val="005F53AC"/>
    <w:rsid w:val="006005A1"/>
    <w:rsid w:val="00631547"/>
    <w:rsid w:val="00666425"/>
    <w:rsid w:val="00670CE7"/>
    <w:rsid w:val="00675DEF"/>
    <w:rsid w:val="00681F86"/>
    <w:rsid w:val="006827D5"/>
    <w:rsid w:val="006963DD"/>
    <w:rsid w:val="006A7B03"/>
    <w:rsid w:val="006C69F3"/>
    <w:rsid w:val="006E7542"/>
    <w:rsid w:val="006F1FB4"/>
    <w:rsid w:val="006F301A"/>
    <w:rsid w:val="00711C6D"/>
    <w:rsid w:val="007153CB"/>
    <w:rsid w:val="007165D7"/>
    <w:rsid w:val="00742AB0"/>
    <w:rsid w:val="0076131A"/>
    <w:rsid w:val="007728BB"/>
    <w:rsid w:val="00773756"/>
    <w:rsid w:val="0077605F"/>
    <w:rsid w:val="00785CF2"/>
    <w:rsid w:val="007872F6"/>
    <w:rsid w:val="007979BB"/>
    <w:rsid w:val="007A660E"/>
    <w:rsid w:val="007A6E13"/>
    <w:rsid w:val="00800DB7"/>
    <w:rsid w:val="0082103A"/>
    <w:rsid w:val="008248D9"/>
    <w:rsid w:val="00857B64"/>
    <w:rsid w:val="00876C74"/>
    <w:rsid w:val="00880D17"/>
    <w:rsid w:val="00883B47"/>
    <w:rsid w:val="0088606B"/>
    <w:rsid w:val="0088706B"/>
    <w:rsid w:val="008A0064"/>
    <w:rsid w:val="008A3AB7"/>
    <w:rsid w:val="008C29B3"/>
    <w:rsid w:val="008D1C62"/>
    <w:rsid w:val="008D3107"/>
    <w:rsid w:val="008D6FF5"/>
    <w:rsid w:val="008D7DED"/>
    <w:rsid w:val="008E3597"/>
    <w:rsid w:val="008E70AA"/>
    <w:rsid w:val="008E7A91"/>
    <w:rsid w:val="00925F6A"/>
    <w:rsid w:val="0094470B"/>
    <w:rsid w:val="009807E2"/>
    <w:rsid w:val="009A5BD1"/>
    <w:rsid w:val="009C2709"/>
    <w:rsid w:val="009D3816"/>
    <w:rsid w:val="009D3B3A"/>
    <w:rsid w:val="009E1268"/>
    <w:rsid w:val="00A00F9A"/>
    <w:rsid w:val="00A10F63"/>
    <w:rsid w:val="00A23F79"/>
    <w:rsid w:val="00A3511F"/>
    <w:rsid w:val="00A56696"/>
    <w:rsid w:val="00A85767"/>
    <w:rsid w:val="00A86E95"/>
    <w:rsid w:val="00A87135"/>
    <w:rsid w:val="00AA31B4"/>
    <w:rsid w:val="00AB7B4A"/>
    <w:rsid w:val="00AD3FD6"/>
    <w:rsid w:val="00AD4BD5"/>
    <w:rsid w:val="00AF0C20"/>
    <w:rsid w:val="00AF633B"/>
    <w:rsid w:val="00B3637B"/>
    <w:rsid w:val="00B53BBB"/>
    <w:rsid w:val="00B60DA0"/>
    <w:rsid w:val="00B62969"/>
    <w:rsid w:val="00B64FFF"/>
    <w:rsid w:val="00B91C63"/>
    <w:rsid w:val="00BB01B5"/>
    <w:rsid w:val="00BB6C76"/>
    <w:rsid w:val="00BB7BB5"/>
    <w:rsid w:val="00BC1081"/>
    <w:rsid w:val="00BC47B3"/>
    <w:rsid w:val="00BC74CA"/>
    <w:rsid w:val="00BE06E4"/>
    <w:rsid w:val="00BE2EB2"/>
    <w:rsid w:val="00BF6D13"/>
    <w:rsid w:val="00C10109"/>
    <w:rsid w:val="00C20A87"/>
    <w:rsid w:val="00C2138F"/>
    <w:rsid w:val="00C24A90"/>
    <w:rsid w:val="00C363CB"/>
    <w:rsid w:val="00C3750F"/>
    <w:rsid w:val="00C45D5E"/>
    <w:rsid w:val="00C46BC3"/>
    <w:rsid w:val="00C71939"/>
    <w:rsid w:val="00C71F1D"/>
    <w:rsid w:val="00C746BB"/>
    <w:rsid w:val="00C8387C"/>
    <w:rsid w:val="00C8745B"/>
    <w:rsid w:val="00C9391B"/>
    <w:rsid w:val="00C968A8"/>
    <w:rsid w:val="00CA01FF"/>
    <w:rsid w:val="00CA1DAF"/>
    <w:rsid w:val="00CB7758"/>
    <w:rsid w:val="00CC3A33"/>
    <w:rsid w:val="00D06286"/>
    <w:rsid w:val="00D21CC0"/>
    <w:rsid w:val="00D3354B"/>
    <w:rsid w:val="00D40EFB"/>
    <w:rsid w:val="00D435F1"/>
    <w:rsid w:val="00D55915"/>
    <w:rsid w:val="00D56D6B"/>
    <w:rsid w:val="00D62733"/>
    <w:rsid w:val="00D64154"/>
    <w:rsid w:val="00D73A28"/>
    <w:rsid w:val="00D76C95"/>
    <w:rsid w:val="00D8333B"/>
    <w:rsid w:val="00D876A1"/>
    <w:rsid w:val="00D878E1"/>
    <w:rsid w:val="00D95E56"/>
    <w:rsid w:val="00D96886"/>
    <w:rsid w:val="00D97909"/>
    <w:rsid w:val="00DA5FC4"/>
    <w:rsid w:val="00DC497D"/>
    <w:rsid w:val="00DD1820"/>
    <w:rsid w:val="00DD2315"/>
    <w:rsid w:val="00DD457E"/>
    <w:rsid w:val="00DE213E"/>
    <w:rsid w:val="00DF343B"/>
    <w:rsid w:val="00DF6CAE"/>
    <w:rsid w:val="00E04FB7"/>
    <w:rsid w:val="00E05023"/>
    <w:rsid w:val="00E05C17"/>
    <w:rsid w:val="00E3284A"/>
    <w:rsid w:val="00E346C0"/>
    <w:rsid w:val="00E44220"/>
    <w:rsid w:val="00E5548C"/>
    <w:rsid w:val="00E572A7"/>
    <w:rsid w:val="00E63234"/>
    <w:rsid w:val="00E851CF"/>
    <w:rsid w:val="00EA5598"/>
    <w:rsid w:val="00EC2C25"/>
    <w:rsid w:val="00EC6C37"/>
    <w:rsid w:val="00EF3BC2"/>
    <w:rsid w:val="00F04677"/>
    <w:rsid w:val="00F31C79"/>
    <w:rsid w:val="00F3233D"/>
    <w:rsid w:val="00F33967"/>
    <w:rsid w:val="00F44A80"/>
    <w:rsid w:val="00F56B07"/>
    <w:rsid w:val="00F60088"/>
    <w:rsid w:val="00F60D7A"/>
    <w:rsid w:val="00F6404F"/>
    <w:rsid w:val="00F64731"/>
    <w:rsid w:val="00F8046E"/>
    <w:rsid w:val="00F8380E"/>
    <w:rsid w:val="00FB32B5"/>
    <w:rsid w:val="00FB5168"/>
    <w:rsid w:val="00FC2934"/>
    <w:rsid w:val="00FD2353"/>
    <w:rsid w:val="00FF2761"/>
    <w:rsid w:val="00FF3D33"/>
    <w:rsid w:val="00FF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807FE"/>
  <w15:chartTrackingRefBased/>
  <w15:docId w15:val="{384D3403-0E17-4D9C-8E5F-93DBECEB0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07E2"/>
    <w:pPr>
      <w:suppressAutoHyphens/>
      <w:autoSpaceDN w:val="0"/>
      <w:spacing w:after="0" w:line="360" w:lineRule="auto"/>
      <w:ind w:firstLine="567"/>
      <w:contextualSpacing/>
      <w:jc w:val="both"/>
      <w:textAlignment w:val="baseline"/>
    </w:pPr>
    <w:rPr>
      <w:rFonts w:ascii="Times New Roman" w:eastAsia="NSimSun" w:hAnsi="Times New Roman" w:cs="Mangal"/>
      <w:color w:val="000000" w:themeColor="text1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D55915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5915"/>
    <w:pPr>
      <w:keepNext/>
      <w:keepLines/>
      <w:spacing w:before="4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2279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8E70AA"/>
    <w:pPr>
      <w:tabs>
        <w:tab w:val="center" w:pos="4677"/>
        <w:tab w:val="right" w:pos="9355"/>
      </w:tabs>
    </w:pPr>
    <w:rPr>
      <w:szCs w:val="21"/>
    </w:rPr>
  </w:style>
  <w:style w:type="character" w:customStyle="1" w:styleId="a4">
    <w:name w:val="Верхний колонтитул Знак"/>
    <w:basedOn w:val="a0"/>
    <w:link w:val="a3"/>
    <w:uiPriority w:val="99"/>
    <w:rsid w:val="008E70AA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5">
    <w:name w:val="footer"/>
    <w:basedOn w:val="a"/>
    <w:link w:val="a6"/>
    <w:uiPriority w:val="99"/>
    <w:unhideWhenUsed/>
    <w:rsid w:val="008E70AA"/>
    <w:pPr>
      <w:tabs>
        <w:tab w:val="center" w:pos="4677"/>
        <w:tab w:val="right" w:pos="9355"/>
      </w:tabs>
    </w:pPr>
    <w:rPr>
      <w:szCs w:val="21"/>
    </w:rPr>
  </w:style>
  <w:style w:type="character" w:customStyle="1" w:styleId="a6">
    <w:name w:val="Нижний колонтитул Знак"/>
    <w:basedOn w:val="a0"/>
    <w:link w:val="a5"/>
    <w:uiPriority w:val="99"/>
    <w:rsid w:val="008E70AA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a7">
    <w:name w:val="Заголовок главы"/>
    <w:basedOn w:val="1"/>
    <w:next w:val="a"/>
    <w:link w:val="a8"/>
    <w:qFormat/>
    <w:rsid w:val="00F56B07"/>
    <w:pPr>
      <w:suppressAutoHyphens w:val="0"/>
      <w:autoSpaceDN/>
      <w:spacing w:before="0"/>
      <w:textAlignment w:val="auto"/>
    </w:pPr>
    <w:rPr>
      <w:rFonts w:ascii="Times New Roman" w:hAnsi="Times New Roman"/>
      <w:b/>
      <w:color w:val="000000" w:themeColor="text1"/>
      <w:szCs w:val="28"/>
      <w:lang w:eastAsia="ru-RU"/>
    </w:rPr>
  </w:style>
  <w:style w:type="paragraph" w:customStyle="1" w:styleId="a9">
    <w:name w:val="Подзаголовок главы"/>
    <w:basedOn w:val="2"/>
    <w:next w:val="a"/>
    <w:link w:val="aa"/>
    <w:qFormat/>
    <w:rsid w:val="00D55915"/>
    <w:pPr>
      <w:spacing w:before="0"/>
    </w:pPr>
    <w:rPr>
      <w:rFonts w:ascii="Times New Roman" w:hAnsi="Times New Roman"/>
      <w:b/>
      <w:color w:val="000000" w:themeColor="text1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55915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character" w:customStyle="1" w:styleId="a8">
    <w:name w:val="Заголовок главы Знак"/>
    <w:basedOn w:val="10"/>
    <w:link w:val="a7"/>
    <w:rsid w:val="00F56B07"/>
    <w:rPr>
      <w:rFonts w:ascii="Times New Roman" w:eastAsiaTheme="majorEastAsia" w:hAnsi="Times New Roman" w:cs="Mangal"/>
      <w:b/>
      <w:color w:val="000000" w:themeColor="text1"/>
      <w:kern w:val="3"/>
      <w:sz w:val="32"/>
      <w:szCs w:val="28"/>
      <w:lang w:eastAsia="ru-RU" w:bidi="hi-IN"/>
    </w:rPr>
  </w:style>
  <w:style w:type="paragraph" w:styleId="11">
    <w:name w:val="toc 1"/>
    <w:basedOn w:val="a"/>
    <w:next w:val="a"/>
    <w:autoRedefine/>
    <w:uiPriority w:val="39"/>
    <w:unhideWhenUsed/>
    <w:rsid w:val="00F56B07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D55915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character" w:customStyle="1" w:styleId="aa">
    <w:name w:val="Подзаголовок главы Знак"/>
    <w:basedOn w:val="20"/>
    <w:link w:val="a9"/>
    <w:rsid w:val="00D55915"/>
    <w:rPr>
      <w:rFonts w:ascii="Times New Roman" w:eastAsiaTheme="majorEastAsia" w:hAnsi="Times New Roman" w:cs="Mangal"/>
      <w:b/>
      <w:color w:val="000000" w:themeColor="text1"/>
      <w:kern w:val="3"/>
      <w:sz w:val="28"/>
      <w:szCs w:val="23"/>
      <w:lang w:eastAsia="ru-RU" w:bidi="hi-IN"/>
    </w:rPr>
  </w:style>
  <w:style w:type="paragraph" w:styleId="21">
    <w:name w:val="toc 2"/>
    <w:basedOn w:val="a"/>
    <w:next w:val="a"/>
    <w:autoRedefine/>
    <w:uiPriority w:val="39"/>
    <w:unhideWhenUsed/>
    <w:rsid w:val="00F56B07"/>
    <w:pPr>
      <w:spacing w:after="100"/>
      <w:ind w:left="280"/>
    </w:pPr>
  </w:style>
  <w:style w:type="character" w:styleId="ab">
    <w:name w:val="Hyperlink"/>
    <w:basedOn w:val="a0"/>
    <w:uiPriority w:val="99"/>
    <w:unhideWhenUsed/>
    <w:rsid w:val="00F56B07"/>
    <w:rPr>
      <w:color w:val="0563C1" w:themeColor="hyperlink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8248D9"/>
    <w:pPr>
      <w:suppressAutoHyphens w:val="0"/>
      <w:autoSpaceDN/>
      <w:spacing w:line="259" w:lineRule="auto"/>
      <w:ind w:firstLine="0"/>
      <w:contextualSpacing w:val="0"/>
      <w:jc w:val="left"/>
      <w:textAlignment w:val="auto"/>
      <w:outlineLvl w:val="9"/>
    </w:pPr>
    <w:rPr>
      <w:rFonts w:cstheme="majorBidi"/>
      <w:kern w:val="0"/>
      <w:szCs w:val="32"/>
      <w:lang w:eastAsia="ru-RU" w:bidi="ar-SA"/>
    </w:rPr>
  </w:style>
  <w:style w:type="paragraph" w:styleId="ad">
    <w:name w:val="List Paragraph"/>
    <w:basedOn w:val="a"/>
    <w:uiPriority w:val="34"/>
    <w:qFormat/>
    <w:rsid w:val="00C363CB"/>
    <w:pPr>
      <w:ind w:left="720"/>
    </w:pPr>
  </w:style>
  <w:style w:type="character" w:styleId="ae">
    <w:name w:val="Unresolved Mention"/>
    <w:basedOn w:val="a0"/>
    <w:uiPriority w:val="99"/>
    <w:semiHidden/>
    <w:unhideWhenUsed/>
    <w:rsid w:val="006E7542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AB7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2343EE"/>
    <w:pPr>
      <w:spacing w:after="200" w:line="240" w:lineRule="auto"/>
    </w:pPr>
    <w:rPr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\Documents\&#1053;&#1072;&#1089;&#1090;&#1088;&#1072;&#1080;&#1074;&#1072;&#1077;&#1084;&#1099;&#1077;%20&#1096;&#1072;&#1073;&#1083;&#1086;&#1085;&#1099;%20Office\&#1054;&#1090;&#1095;&#1077;&#1090;%20-%20&#1053;&#1080;&#1082;&#1086;&#1083;&#1100;&#1089;&#1082;&#1080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C000B-1072-45FF-9937-EC9857805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- Никольский.dotx</Template>
  <TotalTime>1518</TotalTime>
  <Pages>16</Pages>
  <Words>2074</Words>
  <Characters>11828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VZL0M ZH0PY</dc:creator>
  <cp:keywords/>
  <dc:description/>
  <cp:lastModifiedBy>VZL0M ZH0PY</cp:lastModifiedBy>
  <cp:revision>112</cp:revision>
  <cp:lastPrinted>2025-01-18T15:35:00Z</cp:lastPrinted>
  <dcterms:created xsi:type="dcterms:W3CDTF">2025-03-25T15:24:00Z</dcterms:created>
  <dcterms:modified xsi:type="dcterms:W3CDTF">2025-05-19T14:09:00Z</dcterms:modified>
</cp:coreProperties>
</file>